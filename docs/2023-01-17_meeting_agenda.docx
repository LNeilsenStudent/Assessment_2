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598148DA" w:rsidR="00530BAF" w:rsidRPr="002C6C9A" w:rsidRDefault="005E39CE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NwSl9XiAQAAogMAAA4AAAAAAAAAAAAAAAAALgIAAGRycy9lMm9Eb2MueG1sUEsB&#13;&#10;Ai0AFAAGAAgAAAAhAELzCaLhAAAACgEAAA8AAAAAAAAAAAAAAAAAPAQAAGRycy9kb3ducmV2Lnht&#13;&#10;bFBLBQYAAAAABAAEAPMAAABKBQAAAAA=&#13;&#10;" filled="f" stroked="f" strokeweight=".5pt">
                      <v:textbox>
                        <w:txbxContent>
                          <w:p w14:paraId="7E5BE7A8" w14:textId="598148DA" w:rsidR="00530BAF" w:rsidRPr="002C6C9A" w:rsidRDefault="005E39CE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5AD819F1" w:rsidR="007C6818" w:rsidRPr="00E959E4" w:rsidRDefault="0018567A" w:rsidP="00D077E9">
                <w:pPr>
                  <w:rPr>
                    <w:rStyle w:val="SubtitleChar"/>
                  </w:rPr>
                </w:pPr>
                <w:r>
                  <w:rPr>
                    <w:rStyle w:val="SubtitleChar"/>
                  </w:rPr>
                  <w:t>JANUARY 17,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6EA451BB" w14:textId="59CF9F54" w:rsidR="007C6818" w:rsidRDefault="00443471" w:rsidP="00547821">
      <w:pPr>
        <w:pStyle w:val="ListParagraph"/>
      </w:pPr>
      <w:r>
        <w:t>Reflection</w:t>
      </w:r>
      <w:r w:rsidR="00892FF4">
        <w:t>:</w:t>
      </w:r>
    </w:p>
    <w:p w14:paraId="3D0F667D" w14:textId="77C1ACA9" w:rsidR="00892FF4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Refer to document made by </w:t>
      </w:r>
      <w:r w:rsidR="007A2E7A">
        <w:rPr>
          <w:b w:val="0"/>
          <w:bCs/>
        </w:rPr>
        <w:t>C</w:t>
      </w:r>
      <w:r>
        <w:rPr>
          <w:b w:val="0"/>
          <w:bCs/>
        </w:rPr>
        <w:t>hris</w:t>
      </w:r>
    </w:p>
    <w:p w14:paraId="2A2B647B" w14:textId="684397FD" w:rsidR="00892FF4" w:rsidRDefault="00892FF4" w:rsidP="00892FF4">
      <w:pPr>
        <w:ind w:left="720"/>
      </w:pPr>
      <w:r>
        <w:t>Dream job section:</w:t>
      </w:r>
    </w:p>
    <w:p w14:paraId="206C67C2" w14:textId="012BCD5C" w:rsidR="00892FF4" w:rsidRPr="00443471" w:rsidRDefault="00443471" w:rsidP="00443471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Alex: how did this go?</w:t>
      </w:r>
    </w:p>
    <w:p w14:paraId="48303B74" w14:textId="1079B030" w:rsidR="00892FF4" w:rsidRDefault="00892FF4" w:rsidP="00892FF4">
      <w:pPr>
        <w:ind w:left="720"/>
      </w:pPr>
      <w:r>
        <w:t>Tools:</w:t>
      </w:r>
    </w:p>
    <w:p w14:paraId="2768D6A3" w14:textId="62C1C27B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7229D694" w14:textId="77777777" w:rsidR="00AE02AB" w:rsidRPr="00AE02AB" w:rsidRDefault="00AE02AB" w:rsidP="00AE02AB">
      <w:pPr>
        <w:pStyle w:val="ListParagraph"/>
        <w:numPr>
          <w:ilvl w:val="0"/>
          <w:numId w:val="19"/>
        </w:numPr>
      </w:pPr>
      <w:r>
        <w:rPr>
          <w:b w:val="0"/>
          <w:bCs/>
        </w:rPr>
        <w:t>Lachie needs to make Pages Live asap</w:t>
      </w:r>
    </w:p>
    <w:p w14:paraId="4C0ADE59" w14:textId="13D2A1A8" w:rsidR="00892FF4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Chris: </w:t>
      </w:r>
      <w:r w:rsidR="00892FF4">
        <w:rPr>
          <w:b w:val="0"/>
          <w:bCs/>
        </w:rPr>
        <w:t>MS Teams info should be included here</w:t>
      </w:r>
    </w:p>
    <w:p w14:paraId="02E562E9" w14:textId="7E051CDD" w:rsidR="00201D37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Ida: Descriptive</w:t>
      </w:r>
      <w:r w:rsidR="00201D37">
        <w:rPr>
          <w:b w:val="0"/>
          <w:bCs/>
        </w:rPr>
        <w:t xml:space="preserve"> comments</w:t>
      </w:r>
    </w:p>
    <w:p w14:paraId="253140E6" w14:textId="4BB18970" w:rsidR="00443471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Ash: name needs to be on more commits</w:t>
      </w:r>
    </w:p>
    <w:p w14:paraId="011D1A2A" w14:textId="198DFF09" w:rsidR="00892FF4" w:rsidRDefault="00892FF4" w:rsidP="00892FF4">
      <w:pPr>
        <w:ind w:left="720"/>
      </w:pPr>
      <w:r>
        <w:t>Web:</w:t>
      </w:r>
    </w:p>
    <w:p w14:paraId="14CD152A" w14:textId="47979F75" w:rsidR="00892FF4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Discuss which pages are outstanding</w:t>
      </w:r>
    </w:p>
    <w:p w14:paraId="2B85627F" w14:textId="27A8E05C" w:rsidR="00892FF4" w:rsidRPr="00892FF4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All pages: must get the same head and navbar as index.html</w:t>
      </w:r>
    </w:p>
    <w:p w14:paraId="12A17D05" w14:textId="3224F44A" w:rsidR="00892FF4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Commence PDF. We can compare text on PDF to text on web at the end</w:t>
      </w:r>
    </w:p>
    <w:p w14:paraId="4BDE5E63" w14:textId="77835FA6" w:rsidR="00892FF4" w:rsidRPr="00443471" w:rsidRDefault="00892FF4" w:rsidP="00443471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Test result in modal windows</w:t>
      </w:r>
      <w:r w:rsidR="00443471">
        <w:rPr>
          <w:b w:val="0"/>
          <w:bCs/>
        </w:rPr>
        <w:t>. Complete Ida’s section, then check all for correctness</w:t>
      </w:r>
    </w:p>
    <w:p w14:paraId="29141B14" w14:textId="77777777" w:rsidR="00443471" w:rsidRDefault="00443471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Workflow: </w:t>
      </w:r>
    </w:p>
    <w:p w14:paraId="4BE9BE48" w14:textId="47D1EE0E" w:rsidR="00443471" w:rsidRDefault="00443471" w:rsidP="00443471">
      <w:pPr>
        <w:pStyle w:val="ListParagraph"/>
        <w:numPr>
          <w:ilvl w:val="1"/>
          <w:numId w:val="19"/>
        </w:numPr>
        <w:rPr>
          <w:b w:val="0"/>
          <w:bCs/>
        </w:rPr>
      </w:pPr>
      <w:r>
        <w:rPr>
          <w:b w:val="0"/>
          <w:bCs/>
        </w:rPr>
        <w:t>make one copy of a view area (elements with class</w:t>
      </w:r>
      <w:proofErr w:type="gramStart"/>
      <w:r>
        <w:rPr>
          <w:b w:val="0"/>
          <w:bCs/>
        </w:rPr>
        <w:t>=”myHeader</w:t>
      </w:r>
      <w:proofErr w:type="gramEnd"/>
      <w:r>
        <w:rPr>
          <w:b w:val="0"/>
          <w:bCs/>
        </w:rPr>
        <w:t>” )</w:t>
      </w:r>
    </w:p>
    <w:p w14:paraId="5BA67882" w14:textId="7505B054" w:rsidR="00443471" w:rsidRDefault="00443471" w:rsidP="00443471">
      <w:pPr>
        <w:pStyle w:val="ListParagraph"/>
        <w:numPr>
          <w:ilvl w:val="1"/>
          <w:numId w:val="19"/>
        </w:numPr>
        <w:rPr>
          <w:b w:val="0"/>
          <w:bCs/>
        </w:rPr>
      </w:pPr>
      <w:r>
        <w:rPr>
          <w:b w:val="0"/>
          <w:bCs/>
        </w:rPr>
        <w:t>copy and paste down page for number of required fields</w:t>
      </w:r>
    </w:p>
    <w:p w14:paraId="4B00DB3F" w14:textId="4C63272A" w:rsidR="0052169C" w:rsidRDefault="00443471" w:rsidP="00443471">
      <w:pPr>
        <w:pStyle w:val="ListParagraph"/>
        <w:numPr>
          <w:ilvl w:val="1"/>
          <w:numId w:val="19"/>
        </w:numPr>
        <w:rPr>
          <w:b w:val="0"/>
          <w:bCs/>
        </w:rPr>
      </w:pPr>
      <w:r>
        <w:rPr>
          <w:b w:val="0"/>
          <w:bCs/>
        </w:rPr>
        <w:t>add text last</w:t>
      </w:r>
    </w:p>
    <w:p w14:paraId="12E24862" w14:textId="1E9E4B5D" w:rsidR="00443471" w:rsidRDefault="00443471" w:rsidP="00443471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Should we reference stock image url? If so, how?</w:t>
      </w:r>
    </w:p>
    <w:p w14:paraId="39BDEFD3" w14:textId="128129DD" w:rsidR="000C3398" w:rsidRPr="00443471" w:rsidRDefault="000C3398" w:rsidP="00443471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Discuss: styling IT-Work.html. how do we want it to look?</w:t>
      </w:r>
    </w:p>
    <w:p w14:paraId="3EEC1102" w14:textId="0E422F57" w:rsidR="0056179D" w:rsidRDefault="00E42360" w:rsidP="00963317">
      <w:pPr>
        <w:ind w:left="720"/>
      </w:pPr>
      <w:r>
        <w:t>A2 Contribution submission</w:t>
      </w:r>
      <w:r w:rsidR="0056179D">
        <w:t xml:space="preserve"> </w:t>
      </w:r>
    </w:p>
    <w:p w14:paraId="3E85751A" w14:textId="14939CDC" w:rsidR="0056179D" w:rsidRPr="00AA1A13" w:rsidRDefault="00E42360" w:rsidP="00AA1A13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Due Sunday night, not primary focus but need to plan for us all to discuss and agree to contribution %s</w:t>
      </w:r>
      <w:r w:rsidR="0056179D">
        <w:rPr>
          <w:b w:val="0"/>
          <w:bCs/>
        </w:rPr>
        <w:t>.</w:t>
      </w:r>
    </w:p>
    <w:p w14:paraId="0CF166C0" w14:textId="01554003" w:rsidR="00963317" w:rsidRDefault="00963317" w:rsidP="00963317">
      <w:pPr>
        <w:ind w:left="720"/>
      </w:pPr>
      <w:r>
        <w:t>Editing:</w:t>
      </w:r>
    </w:p>
    <w:p w14:paraId="2C58EF8E" w14:textId="549F36FA" w:rsidR="00963317" w:rsidRDefault="00963317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Everyone should jump on and do some editing</w:t>
      </w:r>
      <w:r w:rsidR="00443471">
        <w:rPr>
          <w:b w:val="0"/>
          <w:bCs/>
        </w:rPr>
        <w:t>.</w:t>
      </w:r>
    </w:p>
    <w:p w14:paraId="106508D8" w14:textId="72A182F9" w:rsidR="00963317" w:rsidRDefault="00443471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Alex has done a really great job on editing project.docx. Can Alex focus heavily on edits when they come into git?</w:t>
      </w:r>
    </w:p>
    <w:p w14:paraId="3EE5FA03" w14:textId="6783D578" w:rsidR="00FF5D9B" w:rsidRPr="00443471" w:rsidRDefault="00201D37" w:rsidP="008A5EBF">
      <w:pPr>
        <w:pStyle w:val="ListParagraph"/>
        <w:numPr>
          <w:ilvl w:val="0"/>
          <w:numId w:val="19"/>
        </w:numPr>
        <w:rPr>
          <w:b w:val="0"/>
          <w:bCs/>
        </w:rPr>
      </w:pPr>
      <w:r w:rsidRPr="00443471">
        <w:rPr>
          <w:b w:val="0"/>
          <w:bCs/>
        </w:rPr>
        <w:lastRenderedPageBreak/>
        <w:t xml:space="preserve"> </w:t>
      </w:r>
    </w:p>
    <w:p w14:paraId="5A2A8492" w14:textId="2A36D97F" w:rsidR="00201D37" w:rsidRPr="00443471" w:rsidRDefault="00443471" w:rsidP="00443471">
      <w:pPr>
        <w:ind w:left="720"/>
      </w:pPr>
      <w:r>
        <w:t>Overall:</w:t>
      </w:r>
    </w:p>
    <w:p w14:paraId="3793AB33" w14:textId="2D432BD7" w:rsidR="00AE02AB" w:rsidRDefault="00AE02AB" w:rsidP="00735B96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Get</w:t>
      </w:r>
      <w:r w:rsidR="00201D37">
        <w:rPr>
          <w:b w:val="0"/>
          <w:bCs/>
        </w:rPr>
        <w:t xml:space="preserve"> up</w:t>
      </w:r>
      <w:r>
        <w:rPr>
          <w:b w:val="0"/>
          <w:bCs/>
        </w:rPr>
        <w:t xml:space="preserve"> to date</w:t>
      </w:r>
      <w:r w:rsidR="00201D37">
        <w:rPr>
          <w:b w:val="0"/>
          <w:bCs/>
        </w:rPr>
        <w:t xml:space="preserve"> with modules. This will matter for assignment four</w:t>
      </w:r>
    </w:p>
    <w:p w14:paraId="04F59467" w14:textId="69F637DC" w:rsidR="00735B96" w:rsidRDefault="00735B96" w:rsidP="00735B96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Has anyone tracked which parts of this task are outstanding? We should work this out asap.</w:t>
      </w:r>
    </w:p>
    <w:p w14:paraId="25C9D801" w14:textId="46182FA1" w:rsidR="00715054" w:rsidRDefault="00715054" w:rsidP="00735B96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What is everyone’s availability this week?</w:t>
      </w:r>
    </w:p>
    <w:p w14:paraId="6A345719" w14:textId="072C72BB" w:rsidR="00B23D78" w:rsidRPr="00735B96" w:rsidRDefault="00B23D78" w:rsidP="00735B96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Next meeting? If </w:t>
      </w:r>
      <w:proofErr w:type="gramStart"/>
      <w:r>
        <w:rPr>
          <w:b w:val="0"/>
          <w:bCs/>
        </w:rPr>
        <w:t>Friday</w:t>
      </w:r>
      <w:proofErr w:type="gramEnd"/>
      <w:r>
        <w:rPr>
          <w:b w:val="0"/>
          <w:bCs/>
        </w:rPr>
        <w:t xml:space="preserve"> we will have to </w:t>
      </w:r>
      <w:proofErr w:type="spellStart"/>
      <w:r>
        <w:rPr>
          <w:b w:val="0"/>
          <w:bCs/>
        </w:rPr>
        <w:t>finalise</w:t>
      </w:r>
      <w:proofErr w:type="spellEnd"/>
      <w:r>
        <w:rPr>
          <w:b w:val="0"/>
          <w:bCs/>
        </w:rPr>
        <w:t xml:space="preserve"> Tools section and MS-Teams.PDF afterwards with the minutes etc which might be cutting it fine</w:t>
      </w:r>
      <w:r w:rsidR="00630F6F">
        <w:rPr>
          <w:b w:val="0"/>
          <w:bCs/>
        </w:rPr>
        <w:t xml:space="preserve"> as we won’t be able to </w:t>
      </w:r>
      <w:proofErr w:type="spellStart"/>
      <w:r w:rsidR="00630F6F">
        <w:rPr>
          <w:b w:val="0"/>
          <w:bCs/>
        </w:rPr>
        <w:t>finalise</w:t>
      </w:r>
      <w:proofErr w:type="spellEnd"/>
      <w:r w:rsidR="00630F6F">
        <w:rPr>
          <w:b w:val="0"/>
          <w:bCs/>
        </w:rPr>
        <w:t xml:space="preserve"> the submission PDF or website 100% until after that.</w:t>
      </w:r>
    </w:p>
    <w:sectPr w:rsidR="00B23D78" w:rsidRPr="00735B96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8AEB" w14:textId="77777777" w:rsidR="000B2AB0" w:rsidRDefault="000B2AB0">
      <w:r>
        <w:separator/>
      </w:r>
    </w:p>
    <w:p w14:paraId="09BE57C7" w14:textId="77777777" w:rsidR="000B2AB0" w:rsidRDefault="000B2AB0"/>
  </w:endnote>
  <w:endnote w:type="continuationSeparator" w:id="0">
    <w:p w14:paraId="617D7AEA" w14:textId="77777777" w:rsidR="000B2AB0" w:rsidRDefault="000B2AB0">
      <w:r>
        <w:continuationSeparator/>
      </w:r>
    </w:p>
    <w:p w14:paraId="25E14E9B" w14:textId="77777777" w:rsidR="000B2AB0" w:rsidRDefault="000B2A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64492" w14:textId="77777777" w:rsidR="000B2AB0" w:rsidRDefault="000B2AB0">
      <w:r>
        <w:separator/>
      </w:r>
    </w:p>
    <w:p w14:paraId="35718402" w14:textId="77777777" w:rsidR="000B2AB0" w:rsidRDefault="000B2AB0"/>
  </w:footnote>
  <w:footnote w:type="continuationSeparator" w:id="0">
    <w:p w14:paraId="23305DB4" w14:textId="77777777" w:rsidR="000B2AB0" w:rsidRDefault="000B2AB0">
      <w:r>
        <w:continuationSeparator/>
      </w:r>
    </w:p>
    <w:p w14:paraId="1187872E" w14:textId="77777777" w:rsidR="000B2AB0" w:rsidRDefault="000B2A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4"/>
  </w:num>
  <w:num w:numId="2" w16cid:durableId="878123830">
    <w:abstractNumId w:val="5"/>
  </w:num>
  <w:num w:numId="3" w16cid:durableId="285044597">
    <w:abstractNumId w:val="13"/>
  </w:num>
  <w:num w:numId="4" w16cid:durableId="1217005966">
    <w:abstractNumId w:val="2"/>
  </w:num>
  <w:num w:numId="5" w16cid:durableId="2129161823">
    <w:abstractNumId w:val="0"/>
  </w:num>
  <w:num w:numId="6" w16cid:durableId="1516649146">
    <w:abstractNumId w:val="11"/>
  </w:num>
  <w:num w:numId="7" w16cid:durableId="960921337">
    <w:abstractNumId w:val="4"/>
  </w:num>
  <w:num w:numId="8" w16cid:durableId="437873469">
    <w:abstractNumId w:val="8"/>
  </w:num>
  <w:num w:numId="9" w16cid:durableId="102236574">
    <w:abstractNumId w:val="3"/>
  </w:num>
  <w:num w:numId="10" w16cid:durableId="982587488">
    <w:abstractNumId w:val="7"/>
  </w:num>
  <w:num w:numId="11" w16cid:durableId="1894736452">
    <w:abstractNumId w:val="12"/>
  </w:num>
  <w:num w:numId="12" w16cid:durableId="67311056">
    <w:abstractNumId w:val="17"/>
  </w:num>
  <w:num w:numId="13" w16cid:durableId="1685863942">
    <w:abstractNumId w:val="10"/>
  </w:num>
  <w:num w:numId="14" w16cid:durableId="576939198">
    <w:abstractNumId w:val="16"/>
  </w:num>
  <w:num w:numId="15" w16cid:durableId="736899845">
    <w:abstractNumId w:val="6"/>
  </w:num>
  <w:num w:numId="16" w16cid:durableId="2031223555">
    <w:abstractNumId w:val="1"/>
  </w:num>
  <w:num w:numId="17" w16cid:durableId="1058938054">
    <w:abstractNumId w:val="15"/>
  </w:num>
  <w:num w:numId="18" w16cid:durableId="1307080515">
    <w:abstractNumId w:val="18"/>
  </w:num>
  <w:num w:numId="19" w16cid:durableId="92241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2AB0"/>
    <w:rsid w:val="000B590A"/>
    <w:rsid w:val="000C3398"/>
    <w:rsid w:val="000E63C9"/>
    <w:rsid w:val="001077EB"/>
    <w:rsid w:val="00125DE7"/>
    <w:rsid w:val="00130E9D"/>
    <w:rsid w:val="001427DC"/>
    <w:rsid w:val="00142E75"/>
    <w:rsid w:val="00150A6D"/>
    <w:rsid w:val="0018567A"/>
    <w:rsid w:val="00185B35"/>
    <w:rsid w:val="00190754"/>
    <w:rsid w:val="001F2BC8"/>
    <w:rsid w:val="001F5F6B"/>
    <w:rsid w:val="00201D37"/>
    <w:rsid w:val="002121E2"/>
    <w:rsid w:val="00243EBC"/>
    <w:rsid w:val="00246A35"/>
    <w:rsid w:val="00251B8C"/>
    <w:rsid w:val="00282B3B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4085A"/>
    <w:rsid w:val="00443471"/>
    <w:rsid w:val="004711D7"/>
    <w:rsid w:val="00486BB2"/>
    <w:rsid w:val="004A6A10"/>
    <w:rsid w:val="004B21A5"/>
    <w:rsid w:val="004D0AB5"/>
    <w:rsid w:val="005037F0"/>
    <w:rsid w:val="00516A86"/>
    <w:rsid w:val="0052169C"/>
    <w:rsid w:val="005275F6"/>
    <w:rsid w:val="00530BAF"/>
    <w:rsid w:val="00537345"/>
    <w:rsid w:val="00547821"/>
    <w:rsid w:val="0056179D"/>
    <w:rsid w:val="00572102"/>
    <w:rsid w:val="005E39CE"/>
    <w:rsid w:val="005F1BB0"/>
    <w:rsid w:val="00630F6F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302B3"/>
    <w:rsid w:val="00730733"/>
    <w:rsid w:val="00730E3A"/>
    <w:rsid w:val="00735B96"/>
    <w:rsid w:val="00736AAF"/>
    <w:rsid w:val="00765B2A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5F05"/>
    <w:rsid w:val="00846F9C"/>
    <w:rsid w:val="00850D14"/>
    <w:rsid w:val="008526CC"/>
    <w:rsid w:val="00862FE4"/>
    <w:rsid w:val="0086389A"/>
    <w:rsid w:val="0087605E"/>
    <w:rsid w:val="00892FF4"/>
    <w:rsid w:val="008B1FEE"/>
    <w:rsid w:val="008D0683"/>
    <w:rsid w:val="00903C32"/>
    <w:rsid w:val="00916B16"/>
    <w:rsid w:val="009173B9"/>
    <w:rsid w:val="0093335D"/>
    <w:rsid w:val="0093613E"/>
    <w:rsid w:val="00943026"/>
    <w:rsid w:val="00950BEA"/>
    <w:rsid w:val="00963317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A1A13"/>
    <w:rsid w:val="00AC29F3"/>
    <w:rsid w:val="00AC6B29"/>
    <w:rsid w:val="00AD60E1"/>
    <w:rsid w:val="00AE02AB"/>
    <w:rsid w:val="00B231E5"/>
    <w:rsid w:val="00B23D78"/>
    <w:rsid w:val="00B36E31"/>
    <w:rsid w:val="00B61E39"/>
    <w:rsid w:val="00BA2FB0"/>
    <w:rsid w:val="00BF3BD1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639C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F027C"/>
    <w:rsid w:val="00E00A32"/>
    <w:rsid w:val="00E22ACD"/>
    <w:rsid w:val="00E2673B"/>
    <w:rsid w:val="00E26793"/>
    <w:rsid w:val="00E42360"/>
    <w:rsid w:val="00E620B0"/>
    <w:rsid w:val="00E63583"/>
    <w:rsid w:val="00E81B40"/>
    <w:rsid w:val="00E959E4"/>
    <w:rsid w:val="00EA399A"/>
    <w:rsid w:val="00EE326E"/>
    <w:rsid w:val="00EF555B"/>
    <w:rsid w:val="00F027BB"/>
    <w:rsid w:val="00F11DCF"/>
    <w:rsid w:val="00F162EA"/>
    <w:rsid w:val="00F44E0C"/>
    <w:rsid w:val="00F52D27"/>
    <w:rsid w:val="00F575EE"/>
    <w:rsid w:val="00F83527"/>
    <w:rsid w:val="00F90E6D"/>
    <w:rsid w:val="00F959C4"/>
    <w:rsid w:val="00FA4949"/>
    <w:rsid w:val="00FD583F"/>
    <w:rsid w:val="00FD7488"/>
    <w:rsid w:val="00FE5793"/>
    <w:rsid w:val="00FF16B4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463ED9"/>
    <w:rsid w:val="0046493B"/>
    <w:rsid w:val="0071676C"/>
    <w:rsid w:val="007616D6"/>
    <w:rsid w:val="008245C4"/>
    <w:rsid w:val="00830203"/>
    <w:rsid w:val="008669F1"/>
    <w:rsid w:val="00983D8B"/>
    <w:rsid w:val="009C2CE2"/>
    <w:rsid w:val="009E7FA5"/>
    <w:rsid w:val="00B06B9D"/>
    <w:rsid w:val="00C161B6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4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8</cp:revision>
  <cp:lastPrinted>2022-12-28T01:41:00Z</cp:lastPrinted>
  <dcterms:created xsi:type="dcterms:W3CDTF">2023-01-17T08:38:00Z</dcterms:created>
  <dcterms:modified xsi:type="dcterms:W3CDTF">2023-01-18T09:00:00Z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