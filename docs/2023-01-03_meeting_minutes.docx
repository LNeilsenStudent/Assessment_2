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4F2A4E8A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4F2A4E8A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7421309A" w:rsidR="00530BAF" w:rsidRPr="002C6C9A" w:rsidRDefault="000B590A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w14:anchorId="595B517F">
                    <v:shapetype id="_x0000_t202" coordsize="21600,21600" o:spt="202" path="m,l,21600r21600,l21600,xe" w14:anchorId="08DA4434">
                      <v:stroke joinstyle="miter"/>
                      <v:path gradientshapeok="t" o:connecttype="rect"/>
                    </v:shapetype>
                    <v:shape id="Text Box 8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>
                      <v:textbox>
                        <w:txbxContent>
                          <w:p w:rsidRPr="002C6C9A" w:rsidR="00530BAF" w:rsidP="00530BAF" w:rsidRDefault="000B590A" w14:paraId="5D467D53" w14:textId="7421309A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4F2A4E8A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7BB587" w14:textId="57C36A37" w:rsidR="00D077E9" w:rsidRPr="002C6C9A" w:rsidRDefault="00194AC6" w:rsidP="00D077E9">
            <w:pPr>
              <w:rPr>
                <w:rFonts w:ascii="Arial" w:hAnsi="Arial" w:cs="Arial"/>
              </w:rPr>
            </w:pPr>
            <w:r>
              <w:rPr>
                <w:rStyle w:val="SubtitleChar"/>
                <w:b w:val="0"/>
              </w:rPr>
              <w:t>J</w:t>
            </w:r>
            <w:r>
              <w:rPr>
                <w:rStyle w:val="SubtitleChar"/>
              </w:rPr>
              <w:t>ANUARY 3, 2023</w:t>
            </w:r>
          </w:p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w14:anchorId="1B416BB1"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7A222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</w:t>
                </w:r>
                <w:proofErr w:type="spellStart"/>
                <w:r w:rsidR="00530BAF" w:rsidRPr="002C6C9A">
                  <w:rPr>
                    <w:rFonts w:ascii="Arial" w:hAnsi="Arial" w:cs="Arial"/>
                  </w:rPr>
                  <w:t>Neilsen</w:t>
                </w:r>
                <w:proofErr w:type="spellEnd"/>
                <w:r w:rsidR="00530BAF" w:rsidRPr="002C6C9A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0BC8CC" w14:textId="441EF416" w:rsidR="00D077E9" w:rsidRPr="002C6C9A" w:rsidRDefault="00D077E9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3353DD78" w14:textId="77777777" w:rsidR="00053EE3" w:rsidRDefault="00053EE3" w:rsidP="00053EE3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lastRenderedPageBreak/>
        <w:t>GitHub:</w:t>
      </w:r>
    </w:p>
    <w:p w14:paraId="3364227B" w14:textId="77777777" w:rsidR="00053EE3" w:rsidRPr="00AC6B29" w:rsidRDefault="00053EE3" w:rsidP="00053EE3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238B9304" w14:textId="77777777" w:rsidR="00053EE3" w:rsidRPr="007C6818" w:rsidRDefault="00053EE3" w:rsidP="00053EE3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3C93BB1F" w14:textId="77777777" w:rsidR="00053EE3" w:rsidRDefault="00053EE3" w:rsidP="00053EE3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0A7E76B9" w14:textId="77777777" w:rsidR="00053EE3" w:rsidRPr="007C6818" w:rsidRDefault="00053EE3" w:rsidP="00053EE3">
      <w:pPr>
        <w:pStyle w:val="Content"/>
      </w:pPr>
      <w:r>
        <w:t>Everyone to upload their paragraph</w:t>
      </w:r>
    </w:p>
    <w:p w14:paraId="309D3E3F" w14:textId="77777777" w:rsidR="00053EE3" w:rsidRDefault="00053EE3" w:rsidP="00053EE3">
      <w:pPr>
        <w:pStyle w:val="Content"/>
      </w:pPr>
    </w:p>
    <w:p w14:paraId="1B69C2B7" w14:textId="77777777" w:rsidR="00053EE3" w:rsidRDefault="00053EE3" w:rsidP="00053EE3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435FB96D" w14:textId="24ECA3C5" w:rsidR="00053EE3" w:rsidRDefault="00017C0F" w:rsidP="00053EE3">
      <w:pPr>
        <w:pStyle w:val="Content"/>
      </w:pPr>
      <w:r>
        <w:t>Lachie to help Ash with “Industrial Data” section.</w:t>
      </w:r>
    </w:p>
    <w:p w14:paraId="4A59675C" w14:textId="77777777" w:rsidR="00053EE3" w:rsidRDefault="00053EE3" w:rsidP="00053EE3">
      <w:pPr>
        <w:pStyle w:val="Content"/>
      </w:pPr>
    </w:p>
    <w:p w14:paraId="62DF0950" w14:textId="77777777" w:rsidR="00053EE3" w:rsidRDefault="00053EE3" w:rsidP="00053EE3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B:</w:t>
      </w:r>
    </w:p>
    <w:p w14:paraId="21753A8D" w14:textId="072A5E29" w:rsidR="00053EE3" w:rsidRDefault="00BA0D81" w:rsidP="00053EE3">
      <w:pPr>
        <w:pStyle w:val="Content"/>
      </w:pPr>
      <w:r>
        <w:t>Chris will send proposed questions for professional to the group chat for additions/comments.</w:t>
      </w:r>
    </w:p>
    <w:p w14:paraId="7F6B1046" w14:textId="7B44E020" w:rsidR="00AE2B47" w:rsidRDefault="00AE2B47" w:rsidP="00053EE3">
      <w:pPr>
        <w:pStyle w:val="Content"/>
      </w:pPr>
      <w:r>
        <w:t>Only Chris needs to be present for the interview.</w:t>
      </w:r>
    </w:p>
    <w:p w14:paraId="2953E9B2" w14:textId="77777777" w:rsidR="00053EE3" w:rsidRDefault="00053EE3" w:rsidP="00053EE3">
      <w:pPr>
        <w:pStyle w:val="Content"/>
      </w:pPr>
    </w:p>
    <w:p w14:paraId="13392D87" w14:textId="77777777" w:rsidR="00053EE3" w:rsidRDefault="00053EE3" w:rsidP="00053EE3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1394620C" w14:textId="2E42CD7B" w:rsidR="00053EE3" w:rsidRDefault="00BA0D81" w:rsidP="00053EE3">
      <w:pPr>
        <w:pStyle w:val="Content"/>
      </w:pPr>
      <w:r>
        <w:t>Glenn is on track. The project idea we will use is Glenn’s project idea.</w:t>
      </w:r>
      <w:r>
        <w:br/>
        <w:t>It would be good to find or make a table for calculating adjusted speed limits from truck weight.</w:t>
      </w:r>
    </w:p>
    <w:p w14:paraId="3E821D35" w14:textId="77777777" w:rsidR="00053EE3" w:rsidRDefault="00053EE3" w:rsidP="00053EE3"/>
    <w:p w14:paraId="20A75299" w14:textId="77777777" w:rsidR="00053EE3" w:rsidRDefault="00053EE3" w:rsidP="00053EE3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1101AA2C" w14:textId="6BECF6D1" w:rsidR="00BA0D81" w:rsidRDefault="00BA0D81" w:rsidP="00053EE3">
      <w:pPr>
        <w:pStyle w:val="Content"/>
      </w:pPr>
      <w:proofErr w:type="spellStart"/>
      <w:r>
        <w:t>Github</w:t>
      </w:r>
      <w:proofErr w:type="spellEnd"/>
      <w:r>
        <w:t xml:space="preserve"> pages: can we remove our GitHub pages website from Assignment 1 yet? We will need to do this at some point so we can re-use the URL for this project.</w:t>
      </w:r>
    </w:p>
    <w:p w14:paraId="1AB305E8" w14:textId="77777777" w:rsidR="00053EE3" w:rsidRDefault="00053EE3" w:rsidP="00053EE3">
      <w:pPr>
        <w:pStyle w:val="Content"/>
      </w:pPr>
    </w:p>
    <w:p w14:paraId="60F65C03" w14:textId="77777777" w:rsidR="00053EE3" w:rsidRDefault="00053EE3" w:rsidP="00053EE3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6634CAE9" w14:textId="6387206C" w:rsidR="00053EE3" w:rsidRDefault="00BA0D81" w:rsidP="00BA0D81">
      <w:pPr>
        <w:pStyle w:val="Content"/>
        <w:numPr>
          <w:ilvl w:val="0"/>
          <w:numId w:val="11"/>
        </w:numPr>
      </w:pPr>
      <w:r>
        <w:t>Develop and refine page before adding content</w:t>
      </w:r>
    </w:p>
    <w:p w14:paraId="51F3B091" w14:textId="5C5AAAC1" w:rsidR="00BA0D81" w:rsidRDefault="00BA0D81" w:rsidP="00BA0D81">
      <w:pPr>
        <w:pStyle w:val="Content"/>
        <w:numPr>
          <w:ilvl w:val="0"/>
          <w:numId w:val="11"/>
        </w:numPr>
      </w:pPr>
      <w:r>
        <w:t>Ida will be using her own repo for some of the early work</w:t>
      </w:r>
    </w:p>
    <w:p w14:paraId="389C5343" w14:textId="3FA5261A" w:rsidR="00BA0D81" w:rsidRDefault="00BA0D81" w:rsidP="00BA0D81">
      <w:pPr>
        <w:pStyle w:val="Content"/>
        <w:numPr>
          <w:ilvl w:val="0"/>
          <w:numId w:val="11"/>
        </w:numPr>
      </w:pPr>
      <w:r>
        <w:t>Industrial themed web design</w:t>
      </w:r>
    </w:p>
    <w:p w14:paraId="3DB376BB" w14:textId="65C37E39" w:rsidR="00BA0D81" w:rsidRDefault="00BA0D81" w:rsidP="00BA0D81">
      <w:pPr>
        <w:pStyle w:val="Content"/>
        <w:numPr>
          <w:ilvl w:val="0"/>
          <w:numId w:val="11"/>
        </w:numPr>
      </w:pPr>
      <w:r>
        <w:t>Loren ipsum to be used for designing the web template</w:t>
      </w:r>
    </w:p>
    <w:p w14:paraId="17CE4021" w14:textId="1C572E3A" w:rsidR="00BA0D81" w:rsidRDefault="00BA0D81" w:rsidP="00BA0D81">
      <w:pPr>
        <w:pStyle w:val="Content"/>
        <w:numPr>
          <w:ilvl w:val="0"/>
          <w:numId w:val="11"/>
        </w:numPr>
      </w:pPr>
      <w:r>
        <w:t>Mobile development is not an important aspect of this project</w:t>
      </w:r>
    </w:p>
    <w:p w14:paraId="5795319F" w14:textId="50608302" w:rsidR="00AE2B47" w:rsidRDefault="00AE2B47" w:rsidP="00BA0D81">
      <w:pPr>
        <w:pStyle w:val="Content"/>
        <w:numPr>
          <w:ilvl w:val="0"/>
          <w:numId w:val="11"/>
        </w:numPr>
      </w:pPr>
      <w:r>
        <w:t>Alex, Ida, and Lachie to meet and talk discuss website</w:t>
      </w:r>
    </w:p>
    <w:p w14:paraId="12593519" w14:textId="664CC5D9" w:rsidR="00053EE3" w:rsidRDefault="00053EE3" w:rsidP="00053EE3">
      <w:pPr>
        <w:pStyle w:val="Content"/>
      </w:pPr>
    </w:p>
    <w:p w14:paraId="2A4F1031" w14:textId="77777777" w:rsidR="00BA0D81" w:rsidRDefault="00BA0D81" w:rsidP="00053EE3">
      <w:pPr>
        <w:pStyle w:val="Content"/>
      </w:pPr>
    </w:p>
    <w:p w14:paraId="0356BB81" w14:textId="77777777" w:rsidR="00053EE3" w:rsidRDefault="00053EE3" w:rsidP="00053EE3">
      <w:pPr>
        <w:rPr>
          <w:rFonts w:ascii="Arial" w:hAnsi="Arial" w:cs="Arial"/>
          <w:b w:val="0"/>
          <w:bCs/>
          <w:sz w:val="40"/>
          <w:szCs w:val="32"/>
        </w:rPr>
      </w:pPr>
      <w:r w:rsidRPr="007C6818">
        <w:rPr>
          <w:rFonts w:ascii="Arial" w:hAnsi="Arial" w:cs="Arial"/>
          <w:b w:val="0"/>
          <w:bCs/>
          <w:sz w:val="40"/>
          <w:szCs w:val="32"/>
        </w:rPr>
        <w:t>Trello functionality:</w:t>
      </w:r>
    </w:p>
    <w:p w14:paraId="3163F8EA" w14:textId="24ADF2CC" w:rsidR="00053EE3" w:rsidRPr="007C6818" w:rsidRDefault="00BA0D81" w:rsidP="00053EE3">
      <w:pPr>
        <w:pStyle w:val="Content"/>
      </w:pPr>
      <w:r>
        <w:t>Tello has been working well for everyone in the browser. The desktop app seems to have multiple issues.</w:t>
      </w:r>
    </w:p>
    <w:p w14:paraId="6350F38F" w14:textId="404845C4" w:rsidR="00053EE3" w:rsidRPr="00BA0D81" w:rsidRDefault="00053EE3" w:rsidP="00053EE3">
      <w:pPr>
        <w:pStyle w:val="Content"/>
        <w:rPr>
          <w:rFonts w:ascii="Arial" w:hAnsi="Arial" w:cs="Arial"/>
          <w:bCs/>
          <w:sz w:val="40"/>
          <w:szCs w:val="32"/>
        </w:rPr>
      </w:pPr>
    </w:p>
    <w:p w14:paraId="2FA938E3" w14:textId="5D0FB517" w:rsidR="00BA0D81" w:rsidRPr="00BA0D81" w:rsidRDefault="00BA0D81" w:rsidP="00BA0D81">
      <w:pPr>
        <w:rPr>
          <w:rFonts w:ascii="Arial" w:hAnsi="Arial" w:cs="Arial"/>
          <w:b w:val="0"/>
          <w:bCs/>
          <w:sz w:val="40"/>
          <w:szCs w:val="32"/>
        </w:rPr>
      </w:pPr>
      <w:r w:rsidRPr="00BA0D81">
        <w:rPr>
          <w:rFonts w:ascii="Arial" w:hAnsi="Arial" w:cs="Arial"/>
          <w:b w:val="0"/>
          <w:bCs/>
          <w:sz w:val="40"/>
          <w:szCs w:val="32"/>
        </w:rPr>
        <w:t>General:</w:t>
      </w:r>
    </w:p>
    <w:p w14:paraId="339CAAE3" w14:textId="43ADE959" w:rsidR="00053EE3" w:rsidRDefault="00BA0D81" w:rsidP="00BA0D81">
      <w:pPr>
        <w:pStyle w:val="Content"/>
        <w:numPr>
          <w:ilvl w:val="0"/>
          <w:numId w:val="11"/>
        </w:numPr>
      </w:pPr>
      <w:r>
        <w:t>Make final docx/PDF before adding any content to website</w:t>
      </w:r>
    </w:p>
    <w:p w14:paraId="01DDC451" w14:textId="49997A0F" w:rsidR="00BA0D81" w:rsidRDefault="00AE2B47" w:rsidP="00BA0D81">
      <w:pPr>
        <w:pStyle w:val="Content"/>
        <w:numPr>
          <w:ilvl w:val="0"/>
          <w:numId w:val="11"/>
        </w:numPr>
      </w:pPr>
      <w:r>
        <w:t>Try to have all content generated, and ready to review by 10/01/2023</w:t>
      </w:r>
    </w:p>
    <w:p w14:paraId="1FEC6752" w14:textId="4EAE1361" w:rsidR="00AE2B47" w:rsidRPr="00EA399A" w:rsidRDefault="00AE2B47" w:rsidP="00BA0D81">
      <w:pPr>
        <w:pStyle w:val="Content"/>
        <w:numPr>
          <w:ilvl w:val="0"/>
          <w:numId w:val="11"/>
        </w:numPr>
      </w:pPr>
      <w:r>
        <w:t>Do not convert docx master document to PDF until the end</w:t>
      </w:r>
    </w:p>
    <w:p w14:paraId="7A669423" w14:textId="54E4FFF4" w:rsidR="00EA399A" w:rsidRPr="00EA399A" w:rsidRDefault="00EA399A" w:rsidP="00EA399A">
      <w:pPr>
        <w:pStyle w:val="Content"/>
      </w:pPr>
      <w:r>
        <w:t xml:space="preserve"> </w:t>
      </w:r>
    </w:p>
    <w:sectPr w:rsidR="00EA399A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2AE7" w14:textId="77777777" w:rsidR="00A02207" w:rsidRDefault="00A02207">
      <w:r>
        <w:separator/>
      </w:r>
    </w:p>
    <w:p w14:paraId="3D28C047" w14:textId="77777777" w:rsidR="00A02207" w:rsidRDefault="00A02207"/>
  </w:endnote>
  <w:endnote w:type="continuationSeparator" w:id="0">
    <w:p w14:paraId="4B1114FA" w14:textId="77777777" w:rsidR="00A02207" w:rsidRDefault="00A02207">
      <w:r>
        <w:continuationSeparator/>
      </w:r>
    </w:p>
    <w:p w14:paraId="695EAA76" w14:textId="77777777" w:rsidR="00A02207" w:rsidRDefault="00A02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7429" w14:textId="77777777" w:rsidR="00A02207" w:rsidRDefault="00A02207">
      <w:r>
        <w:separator/>
      </w:r>
    </w:p>
    <w:p w14:paraId="45590D3B" w14:textId="77777777" w:rsidR="00A02207" w:rsidRDefault="00A02207"/>
  </w:footnote>
  <w:footnote w:type="continuationSeparator" w:id="0">
    <w:p w14:paraId="0CC8E7DE" w14:textId="77777777" w:rsidR="00A02207" w:rsidRDefault="00A02207">
      <w:r>
        <w:continuationSeparator/>
      </w:r>
    </w:p>
    <w:p w14:paraId="1273DF15" w14:textId="77777777" w:rsidR="00A02207" w:rsidRDefault="00A022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0"/>
  </w:num>
  <w:num w:numId="2" w16cid:durableId="878123830">
    <w:abstractNumId w:val="4"/>
  </w:num>
  <w:num w:numId="3" w16cid:durableId="285044597">
    <w:abstractNumId w:val="9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7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8"/>
  </w:num>
  <w:num w:numId="12" w16cid:durableId="67311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02C80"/>
    <w:rsid w:val="00017C0F"/>
    <w:rsid w:val="0002482E"/>
    <w:rsid w:val="00050324"/>
    <w:rsid w:val="00053EE3"/>
    <w:rsid w:val="0005727E"/>
    <w:rsid w:val="000A0150"/>
    <w:rsid w:val="000B590A"/>
    <w:rsid w:val="000E63C9"/>
    <w:rsid w:val="00130E9D"/>
    <w:rsid w:val="00142E75"/>
    <w:rsid w:val="00150A6D"/>
    <w:rsid w:val="00185B35"/>
    <w:rsid w:val="00190754"/>
    <w:rsid w:val="00194AC6"/>
    <w:rsid w:val="001F2BC8"/>
    <w:rsid w:val="001F5F6B"/>
    <w:rsid w:val="002121E2"/>
    <w:rsid w:val="00243EBC"/>
    <w:rsid w:val="00246A35"/>
    <w:rsid w:val="00251B8C"/>
    <w:rsid w:val="00284348"/>
    <w:rsid w:val="002C6113"/>
    <w:rsid w:val="002C6C9A"/>
    <w:rsid w:val="002D11AC"/>
    <w:rsid w:val="002E593F"/>
    <w:rsid w:val="002F51F5"/>
    <w:rsid w:val="002F580B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302B3"/>
    <w:rsid w:val="00730733"/>
    <w:rsid w:val="00730E3A"/>
    <w:rsid w:val="00736AAF"/>
    <w:rsid w:val="00765B2A"/>
    <w:rsid w:val="00782BFC"/>
    <w:rsid w:val="00783A34"/>
    <w:rsid w:val="007A03EA"/>
    <w:rsid w:val="007C6B52"/>
    <w:rsid w:val="007D16C5"/>
    <w:rsid w:val="007D7006"/>
    <w:rsid w:val="00825F05"/>
    <w:rsid w:val="00846F9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40DD"/>
    <w:rsid w:val="00966B81"/>
    <w:rsid w:val="009C7720"/>
    <w:rsid w:val="00A02207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AE2B47"/>
    <w:rsid w:val="00B231E5"/>
    <w:rsid w:val="00B61E39"/>
    <w:rsid w:val="00BA0D81"/>
    <w:rsid w:val="00BA2FB0"/>
    <w:rsid w:val="00C02B87"/>
    <w:rsid w:val="00C10DEA"/>
    <w:rsid w:val="00C4086D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93"/>
    <w:rsid w:val="00E620B0"/>
    <w:rsid w:val="00E63583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  <w:rsid w:val="172D7433"/>
    <w:rsid w:val="2012AB4C"/>
    <w:rsid w:val="2630E2AC"/>
    <w:rsid w:val="4F2A4E8A"/>
    <w:rsid w:val="5C4BAC7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5E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463ED9"/>
    <w:rsid w:val="0071676C"/>
    <w:rsid w:val="007616D6"/>
    <w:rsid w:val="009E7FA5"/>
    <w:rsid w:val="00E46CAA"/>
    <w:rsid w:val="00E908C2"/>
    <w:rsid w:val="00EA5656"/>
    <w:rsid w:val="00F87C33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0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Christopher Box</cp:lastModifiedBy>
  <cp:revision>6</cp:revision>
  <cp:lastPrinted>2022-12-28T01:41:00Z</cp:lastPrinted>
  <dcterms:created xsi:type="dcterms:W3CDTF">2023-01-04T02:40:00Z</dcterms:created>
  <dcterms:modified xsi:type="dcterms:W3CDTF">2023-01-18T09:50:00Z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