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598148DA" w:rsidR="00530BAF" w:rsidRPr="002C6C9A" w:rsidRDefault="005E39CE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>
                  <w:pict>
                    <v:shapetype id="_x0000_t202" coordsize="21600,21600" o:spt="202" path="m,l,21600r21600,l21600,xe" w14:anchorId="3AAA8A42">
                      <v:stroke joinstyle="miter"/>
                      <v:path gradientshapeok="t" o:connecttype="rect"/>
                    </v:shapetype>
                    <v:shape id="Text Box 8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>
                      <v:textbox>
                        <w:txbxContent>
                          <w:p w:rsidRPr="002C6C9A" w:rsidR="00530BAF" w:rsidP="00530BAF" w:rsidRDefault="005E39CE" w14:paraId="7E5BE7A8" w14:textId="598148DA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5AB3FE38" w:rsidR="007C6818" w:rsidRPr="00E959E4" w:rsidRDefault="000C3398" w:rsidP="00D077E9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>January</w:t>
                </w:r>
                <w:r w:rsidR="001A1390">
                  <w:rPr>
                    <w:rStyle w:val="SubtitleChar"/>
                  </w:rPr>
                  <w:t xml:space="preserve"> 19,</w:t>
                </w:r>
                <w:r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black [3215]" strokeweight="3pt" from="0,0" to="141.25pt,.8pt" w14:anchorId="0C149B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</w:t>
                </w:r>
                <w:proofErr w:type="spellStart"/>
                <w:r w:rsidR="00FF70E2">
                  <w:rPr>
                    <w:rFonts w:ascii="Arial" w:hAnsi="Arial" w:cs="Arial"/>
                  </w:rPr>
                  <w:t>Neilsen</w:t>
                </w:r>
                <w:proofErr w:type="spellEnd"/>
                <w:r w:rsidR="00FF70E2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2AB7085A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411DAD70" w14:textId="77777777" w:rsidR="0055709A" w:rsidRDefault="0055709A" w:rsidP="002E31B5">
      <w:r>
        <w:lastRenderedPageBreak/>
        <w:t>Before we start:</w:t>
      </w:r>
    </w:p>
    <w:p w14:paraId="004B1B89" w14:textId="22D0D60B" w:rsidR="0055709A" w:rsidRPr="0055709A" w:rsidRDefault="0055709A" w:rsidP="0055709A">
      <w:pPr>
        <w:pStyle w:val="ListParagraph"/>
        <w:numPr>
          <w:ilvl w:val="0"/>
          <w:numId w:val="21"/>
        </w:numPr>
        <w:rPr>
          <w:b w:val="0"/>
          <w:bCs/>
        </w:rPr>
      </w:pPr>
      <w:r w:rsidRPr="0055709A">
        <w:rPr>
          <w:b w:val="0"/>
          <w:bCs/>
        </w:rPr>
        <w:t xml:space="preserve">Chris: </w:t>
      </w:r>
      <w:r>
        <w:rPr>
          <w:b w:val="0"/>
          <w:bCs/>
        </w:rPr>
        <w:t>view</w:t>
      </w:r>
      <w:r w:rsidRPr="0055709A">
        <w:rPr>
          <w:b w:val="0"/>
          <w:bCs/>
        </w:rPr>
        <w:t xml:space="preserve"> assignment_2 PDF for reference.</w:t>
      </w:r>
    </w:p>
    <w:p w14:paraId="7A14EB9C" w14:textId="77777777" w:rsidR="0055709A" w:rsidRDefault="0055709A" w:rsidP="002E31B5">
      <w:pPr>
        <w:rPr>
          <w:b w:val="0"/>
          <w:bCs/>
        </w:rPr>
      </w:pPr>
    </w:p>
    <w:p w14:paraId="0E39BA1E" w14:textId="77777777" w:rsidR="0055709A" w:rsidRDefault="0055709A" w:rsidP="002E31B5">
      <w:pPr>
        <w:rPr>
          <w:b w:val="0"/>
          <w:bCs/>
        </w:rPr>
      </w:pPr>
    </w:p>
    <w:p w14:paraId="25C9D801" w14:textId="04BAD2E8" w:rsidR="00715054" w:rsidRDefault="002E31B5" w:rsidP="002E31B5">
      <w:r>
        <w:t>What needs to be done?</w:t>
      </w:r>
    </w:p>
    <w:p w14:paraId="5136FC6E" w14:textId="2848F7C5" w:rsidR="002E31B5" w:rsidRDefault="002E31B5" w:rsidP="002E31B5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 xml:space="preserve">Industry data: paragraph about the group overall *see </w:t>
      </w:r>
      <w:r w:rsidRPr="002E31B5">
        <w:rPr>
          <w:b w:val="0"/>
          <w:bCs/>
          <w:i/>
          <w:iCs/>
        </w:rPr>
        <w:t>outstanding tasks</w:t>
      </w:r>
      <w:r>
        <w:rPr>
          <w:b w:val="0"/>
          <w:bCs/>
        </w:rPr>
        <w:t>*</w:t>
      </w:r>
      <w:r w:rsidR="00411C8E">
        <w:rPr>
          <w:b w:val="0"/>
          <w:bCs/>
        </w:rPr>
        <w:t xml:space="preserve"> </w:t>
      </w:r>
    </w:p>
    <w:p w14:paraId="12561636" w14:textId="77777777" w:rsidR="0053503B" w:rsidRDefault="0053503B" w:rsidP="0053503B">
      <w:pPr>
        <w:pStyle w:val="ListParagraph"/>
        <w:ind w:left="1800"/>
        <w:rPr>
          <w:b w:val="0"/>
          <w:bCs/>
        </w:rPr>
      </w:pPr>
    </w:p>
    <w:p w14:paraId="70054019" w14:textId="0B9EE0B3" w:rsidR="00411C8E" w:rsidRDefault="00411C8E" w:rsidP="002E31B5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Industry data: Ida, Ash, Alex, has your ideal job changed?</w:t>
      </w:r>
    </w:p>
    <w:p w14:paraId="691EE6A7" w14:textId="77777777" w:rsidR="0053503B" w:rsidRDefault="0053503B" w:rsidP="0053503B">
      <w:pPr>
        <w:pStyle w:val="ListParagraph"/>
        <w:ind w:left="1800"/>
        <w:rPr>
          <w:b w:val="0"/>
          <w:bCs/>
        </w:rPr>
      </w:pPr>
    </w:p>
    <w:p w14:paraId="5B2779BE" w14:textId="2414129F" w:rsidR="00411C8E" w:rsidRDefault="00411C8E" w:rsidP="002E31B5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IT technologies: we need to review tech 3 &amp; 4. Lachie has started reviewing tech 2</w:t>
      </w:r>
    </w:p>
    <w:p w14:paraId="311B11C3" w14:textId="77777777" w:rsidR="0053503B" w:rsidRDefault="0053503B" w:rsidP="0053503B">
      <w:pPr>
        <w:pStyle w:val="ListParagraph"/>
        <w:ind w:left="1800"/>
        <w:rPr>
          <w:b w:val="0"/>
          <w:bCs/>
        </w:rPr>
      </w:pPr>
    </w:p>
    <w:p w14:paraId="023F0191" w14:textId="303AB737" w:rsidR="00411C8E" w:rsidRDefault="00A51F45" w:rsidP="002E31B5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 xml:space="preserve">Group reflection: </w:t>
      </w:r>
    </w:p>
    <w:p w14:paraId="579397C3" w14:textId="10B10D41" w:rsidR="00A51F45" w:rsidRDefault="00A51F45" w:rsidP="00A51F45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Group part: needs to be made into a final written piece</w:t>
      </w:r>
    </w:p>
    <w:p w14:paraId="30187A0E" w14:textId="46EC0CB4" w:rsidR="00A51F45" w:rsidRDefault="00A51F45" w:rsidP="00A51F45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Individual part: Alex, Lachie, Ida</w:t>
      </w:r>
    </w:p>
    <w:p w14:paraId="68B041E2" w14:textId="77777777" w:rsidR="00926833" w:rsidRDefault="00926833" w:rsidP="00926833">
      <w:pPr>
        <w:pStyle w:val="ListParagraph"/>
        <w:ind w:left="2520"/>
        <w:rPr>
          <w:b w:val="0"/>
          <w:bCs/>
        </w:rPr>
      </w:pPr>
    </w:p>
    <w:p w14:paraId="33F0D1DE" w14:textId="79FA6FCD" w:rsidR="00926833" w:rsidRDefault="00926833" w:rsidP="00926833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Completed web pages (layout only):</w:t>
      </w:r>
    </w:p>
    <w:p w14:paraId="17A00396" w14:textId="57CAFE44" w:rsidR="00926833" w:rsidRDefault="00926833" w:rsidP="00926833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Specifications/index.html</w:t>
      </w:r>
    </w:p>
    <w:p w14:paraId="21894BC0" w14:textId="7C02148F" w:rsidR="00926833" w:rsidRDefault="00926833" w:rsidP="00926833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Tools</w:t>
      </w:r>
    </w:p>
    <w:p w14:paraId="76DBB286" w14:textId="51AB34BB" w:rsidR="00926833" w:rsidRDefault="00926833" w:rsidP="00926833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Industry data</w:t>
      </w:r>
    </w:p>
    <w:p w14:paraId="3012BBAF" w14:textId="1A3E493B" w:rsidR="00926833" w:rsidRDefault="00926833" w:rsidP="00926833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IT Work</w:t>
      </w:r>
    </w:p>
    <w:p w14:paraId="628C1F31" w14:textId="33B670B8" w:rsidR="00926833" w:rsidRDefault="00926833" w:rsidP="00926833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Project</w:t>
      </w:r>
    </w:p>
    <w:p w14:paraId="790EFFD5" w14:textId="06000DE0" w:rsidR="00926833" w:rsidRDefault="00926833" w:rsidP="00926833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Reflection</w:t>
      </w:r>
    </w:p>
    <w:p w14:paraId="420C37C2" w14:textId="69C3E6F0" w:rsidR="00926833" w:rsidRDefault="00926833" w:rsidP="00926833">
      <w:pPr>
        <w:pStyle w:val="ListParagraph"/>
        <w:ind w:left="2520"/>
        <w:rPr>
          <w:b w:val="0"/>
          <w:bCs/>
        </w:rPr>
      </w:pPr>
    </w:p>
    <w:p w14:paraId="1B7F80BF" w14:textId="411073AF" w:rsidR="00926833" w:rsidRDefault="00926833" w:rsidP="00926833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Outstanding web pages:</w:t>
      </w:r>
    </w:p>
    <w:p w14:paraId="2F32E727" w14:textId="00E483F8" w:rsidR="00926833" w:rsidRDefault="00926833" w:rsidP="00926833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Ideal jobs</w:t>
      </w:r>
    </w:p>
    <w:p w14:paraId="59A76A61" w14:textId="7B41D69E" w:rsidR="00926833" w:rsidRDefault="00926833" w:rsidP="00926833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IT Technologies</w:t>
      </w:r>
    </w:p>
    <w:p w14:paraId="27D37532" w14:textId="1AFE56AE" w:rsidR="00E104DF" w:rsidRDefault="00E104DF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2A500357" w14:textId="77777777" w:rsidR="00166289" w:rsidRDefault="00166289" w:rsidP="00166289">
      <w:pPr>
        <w:pStyle w:val="ListParagraph"/>
        <w:ind w:left="2520"/>
        <w:rPr>
          <w:b w:val="0"/>
          <w:bCs/>
        </w:rPr>
      </w:pPr>
    </w:p>
    <w:p w14:paraId="689C942D" w14:textId="56EE41D2" w:rsidR="00BB13F5" w:rsidRPr="00777772" w:rsidRDefault="00BB13F5" w:rsidP="00777772">
      <w:r w:rsidRPr="00777772">
        <w:t>Workflow:</w:t>
      </w:r>
    </w:p>
    <w:p w14:paraId="0D5FFB45" w14:textId="31C5D7C9" w:rsidR="00BB13F5" w:rsidRPr="00777772" w:rsidRDefault="00BB13F5" w:rsidP="00777772">
      <w:pPr>
        <w:ind w:firstLine="720"/>
        <w:rPr>
          <w:b w:val="0"/>
          <w:bCs/>
        </w:rPr>
      </w:pPr>
      <w:r w:rsidRPr="00777772">
        <w:rPr>
          <w:b w:val="0"/>
          <w:bCs/>
        </w:rPr>
        <w:t>1. Write the document</w:t>
      </w:r>
    </w:p>
    <w:p w14:paraId="0DF41596" w14:textId="75B212F7" w:rsidR="00BB13F5" w:rsidRPr="00777772" w:rsidRDefault="00BB13F5" w:rsidP="00777772">
      <w:pPr>
        <w:ind w:firstLine="720"/>
        <w:rPr>
          <w:b w:val="0"/>
          <w:bCs/>
        </w:rPr>
      </w:pPr>
      <w:r w:rsidRPr="00777772">
        <w:rPr>
          <w:b w:val="0"/>
          <w:bCs/>
        </w:rPr>
        <w:t xml:space="preserve">2. Review </w:t>
      </w:r>
      <w:r w:rsidR="004A3BED" w:rsidRPr="00777772">
        <w:rPr>
          <w:b w:val="0"/>
          <w:bCs/>
        </w:rPr>
        <w:t>the</w:t>
      </w:r>
      <w:r w:rsidRPr="00777772">
        <w:rPr>
          <w:b w:val="0"/>
          <w:bCs/>
        </w:rPr>
        <w:t xml:space="preserve"> document</w:t>
      </w:r>
      <w:r w:rsidR="004A3BED" w:rsidRPr="00777772">
        <w:rPr>
          <w:b w:val="0"/>
          <w:bCs/>
        </w:rPr>
        <w:t xml:space="preserve"> (preferably by someone else)</w:t>
      </w:r>
    </w:p>
    <w:p w14:paraId="16B5AF7C" w14:textId="642BD33D" w:rsidR="00BB13F5" w:rsidRPr="00777772" w:rsidRDefault="00BB13F5" w:rsidP="00777772">
      <w:pPr>
        <w:ind w:firstLine="720"/>
        <w:rPr>
          <w:b w:val="0"/>
          <w:bCs/>
        </w:rPr>
      </w:pPr>
      <w:r w:rsidRPr="00777772">
        <w:rPr>
          <w:b w:val="0"/>
          <w:bCs/>
        </w:rPr>
        <w:t>3.</w:t>
      </w:r>
      <w:r w:rsidR="004A3BED" w:rsidRPr="00777772">
        <w:rPr>
          <w:b w:val="0"/>
          <w:bCs/>
        </w:rPr>
        <w:t xml:space="preserve"> Label document in Git as </w:t>
      </w:r>
      <w:proofErr w:type="spellStart"/>
      <w:r w:rsidR="004A3BED" w:rsidRPr="00777772">
        <w:rPr>
          <w:b w:val="0"/>
          <w:bCs/>
          <w:i/>
          <w:iCs/>
        </w:rPr>
        <w:t>filnename_FINAL</w:t>
      </w:r>
      <w:proofErr w:type="spellEnd"/>
    </w:p>
    <w:p w14:paraId="1A4B2930" w14:textId="7D91DF88" w:rsidR="004A3BED" w:rsidRPr="00777772" w:rsidRDefault="004A3BED" w:rsidP="00777772">
      <w:pPr>
        <w:ind w:firstLine="720"/>
        <w:rPr>
          <w:b w:val="0"/>
          <w:bCs/>
        </w:rPr>
      </w:pPr>
      <w:r w:rsidRPr="00777772">
        <w:rPr>
          <w:b w:val="0"/>
          <w:bCs/>
        </w:rPr>
        <w:t xml:space="preserve">4. </w:t>
      </w:r>
      <w:r w:rsidR="00DE4552" w:rsidRPr="00777772">
        <w:rPr>
          <w:b w:val="0"/>
          <w:bCs/>
        </w:rPr>
        <w:t>Add to website</w:t>
      </w:r>
    </w:p>
    <w:p w14:paraId="6039620F" w14:textId="0EA41A2C" w:rsidR="00DE4552" w:rsidRPr="00777772" w:rsidRDefault="00DE4552" w:rsidP="00777772">
      <w:pPr>
        <w:ind w:firstLine="720"/>
        <w:rPr>
          <w:b w:val="0"/>
          <w:bCs/>
        </w:rPr>
      </w:pPr>
      <w:r w:rsidRPr="00777772">
        <w:rPr>
          <w:b w:val="0"/>
          <w:bCs/>
        </w:rPr>
        <w:t xml:space="preserve">5. Compare </w:t>
      </w:r>
      <w:proofErr w:type="spellStart"/>
      <w:r w:rsidRPr="00777772">
        <w:rPr>
          <w:b w:val="0"/>
          <w:bCs/>
          <w:i/>
          <w:iCs/>
        </w:rPr>
        <w:t>filnename_FINAL</w:t>
      </w:r>
      <w:proofErr w:type="spellEnd"/>
      <w:r w:rsidRPr="00777772">
        <w:rPr>
          <w:b w:val="0"/>
          <w:bCs/>
          <w:i/>
          <w:iCs/>
        </w:rPr>
        <w:t xml:space="preserve"> </w:t>
      </w:r>
      <w:r w:rsidRPr="00777772">
        <w:rPr>
          <w:b w:val="0"/>
          <w:bCs/>
        </w:rPr>
        <w:t>text to final website text</w:t>
      </w:r>
    </w:p>
    <w:p w14:paraId="488CC15B" w14:textId="28745ACB" w:rsidR="00DE4552" w:rsidRPr="00777772" w:rsidRDefault="00DE4552" w:rsidP="4ACC7707">
      <w:pPr>
        <w:ind w:firstLine="720"/>
        <w:rPr>
          <w:b w:val="0"/>
        </w:rPr>
      </w:pPr>
      <w:r>
        <w:rPr>
          <w:b w:val="0"/>
        </w:rPr>
        <w:t xml:space="preserve">6. </w:t>
      </w:r>
      <w:proofErr w:type="gramStart"/>
      <w:r>
        <w:rPr>
          <w:b w:val="0"/>
        </w:rPr>
        <w:t>Compare</w:t>
      </w:r>
      <w:proofErr w:type="gramEnd"/>
      <w:r>
        <w:rPr>
          <w:b w:val="0"/>
        </w:rPr>
        <w:t xml:space="preserve"> to final PDF</w:t>
      </w:r>
      <w:r>
        <w:br/>
      </w:r>
      <w:r>
        <w:br/>
      </w:r>
      <w:r w:rsidR="1C226A32" w:rsidRPr="4ACC7707">
        <w:rPr>
          <w:bCs/>
        </w:rPr>
        <w:t>Module Contributions:</w:t>
      </w:r>
    </w:p>
    <w:p w14:paraId="01C6CDD5" w14:textId="7FFF3927" w:rsidR="1C226A32" w:rsidRDefault="1C226A32" w:rsidP="4ACC7707">
      <w:pPr>
        <w:ind w:firstLine="720"/>
        <w:rPr>
          <w:bCs/>
        </w:rPr>
      </w:pPr>
      <w:r>
        <w:rPr>
          <w:b w:val="0"/>
        </w:rPr>
        <w:t>- are we up to date?</w:t>
      </w:r>
    </w:p>
    <w:p w14:paraId="68AE6F47" w14:textId="23B3A631" w:rsidR="1C226A32" w:rsidRDefault="1C226A32" w:rsidP="4ACC7707">
      <w:pPr>
        <w:ind w:firstLine="720"/>
        <w:rPr>
          <w:b w:val="0"/>
        </w:rPr>
      </w:pPr>
      <w:r>
        <w:rPr>
          <w:b w:val="0"/>
        </w:rPr>
        <w:t>- when do we have to be up to date by</w:t>
      </w:r>
    </w:p>
    <w:p w14:paraId="336864B4" w14:textId="69CFC9CA" w:rsidR="00926833" w:rsidRPr="00926833" w:rsidRDefault="00926833" w:rsidP="00926833">
      <w:pPr>
        <w:pStyle w:val="ListParagraph"/>
        <w:ind w:left="2520"/>
        <w:rPr>
          <w:b w:val="0"/>
          <w:bCs/>
        </w:rPr>
      </w:pPr>
    </w:p>
    <w:sectPr w:rsidR="00926833" w:rsidRPr="00926833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5F9E" w14:textId="77777777" w:rsidR="00E10916" w:rsidRDefault="00E10916">
      <w:r>
        <w:separator/>
      </w:r>
    </w:p>
    <w:p w14:paraId="0453248B" w14:textId="77777777" w:rsidR="00E10916" w:rsidRDefault="00E10916"/>
  </w:endnote>
  <w:endnote w:type="continuationSeparator" w:id="0">
    <w:p w14:paraId="10AA8F23" w14:textId="77777777" w:rsidR="00E10916" w:rsidRDefault="00E10916">
      <w:r>
        <w:continuationSeparator/>
      </w:r>
    </w:p>
    <w:p w14:paraId="7A41E1BE" w14:textId="77777777" w:rsidR="00E10916" w:rsidRDefault="00E109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7CBC" w14:textId="77777777" w:rsidR="00E10916" w:rsidRDefault="00E10916">
      <w:r>
        <w:separator/>
      </w:r>
    </w:p>
    <w:p w14:paraId="59AA0612" w14:textId="77777777" w:rsidR="00E10916" w:rsidRDefault="00E10916"/>
  </w:footnote>
  <w:footnote w:type="continuationSeparator" w:id="0">
    <w:p w14:paraId="289508F6" w14:textId="77777777" w:rsidR="00E10916" w:rsidRDefault="00E10916">
      <w:r>
        <w:continuationSeparator/>
      </w:r>
    </w:p>
    <w:p w14:paraId="78857DA3" w14:textId="77777777" w:rsidR="00E10916" w:rsidRDefault="00E109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6"/>
  </w:num>
  <w:num w:numId="2" w16cid:durableId="878123830">
    <w:abstractNumId w:val="6"/>
  </w:num>
  <w:num w:numId="3" w16cid:durableId="285044597">
    <w:abstractNumId w:val="14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2"/>
  </w:num>
  <w:num w:numId="7" w16cid:durableId="960921337">
    <w:abstractNumId w:val="5"/>
  </w:num>
  <w:num w:numId="8" w16cid:durableId="437873469">
    <w:abstractNumId w:val="9"/>
  </w:num>
  <w:num w:numId="9" w16cid:durableId="102236574">
    <w:abstractNumId w:val="4"/>
  </w:num>
  <w:num w:numId="10" w16cid:durableId="982587488">
    <w:abstractNumId w:val="8"/>
  </w:num>
  <w:num w:numId="11" w16cid:durableId="1894736452">
    <w:abstractNumId w:val="13"/>
  </w:num>
  <w:num w:numId="12" w16cid:durableId="67311056">
    <w:abstractNumId w:val="19"/>
  </w:num>
  <w:num w:numId="13" w16cid:durableId="1685863942">
    <w:abstractNumId w:val="11"/>
  </w:num>
  <w:num w:numId="14" w16cid:durableId="576939198">
    <w:abstractNumId w:val="18"/>
  </w:num>
  <w:num w:numId="15" w16cid:durableId="736899845">
    <w:abstractNumId w:val="7"/>
  </w:num>
  <w:num w:numId="16" w16cid:durableId="2031223555">
    <w:abstractNumId w:val="1"/>
  </w:num>
  <w:num w:numId="17" w16cid:durableId="1058938054">
    <w:abstractNumId w:val="17"/>
  </w:num>
  <w:num w:numId="18" w16cid:durableId="1307080515">
    <w:abstractNumId w:val="20"/>
  </w:num>
  <w:num w:numId="19" w16cid:durableId="92241442">
    <w:abstractNumId w:val="10"/>
  </w:num>
  <w:num w:numId="20" w16cid:durableId="1993480024">
    <w:abstractNumId w:val="15"/>
  </w:num>
  <w:num w:numId="21" w16cid:durableId="484711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C3398"/>
    <w:rsid w:val="000E63C9"/>
    <w:rsid w:val="001077EB"/>
    <w:rsid w:val="00130E9D"/>
    <w:rsid w:val="001427DC"/>
    <w:rsid w:val="00142E75"/>
    <w:rsid w:val="00150A6D"/>
    <w:rsid w:val="00166289"/>
    <w:rsid w:val="00185B35"/>
    <w:rsid w:val="00190754"/>
    <w:rsid w:val="001A1390"/>
    <w:rsid w:val="001F2BC8"/>
    <w:rsid w:val="001F5F6B"/>
    <w:rsid w:val="00201D37"/>
    <w:rsid w:val="002121E2"/>
    <w:rsid w:val="00243EBC"/>
    <w:rsid w:val="00246A35"/>
    <w:rsid w:val="00251B8C"/>
    <w:rsid w:val="00274B0D"/>
    <w:rsid w:val="00282B3B"/>
    <w:rsid w:val="00284348"/>
    <w:rsid w:val="002A0F20"/>
    <w:rsid w:val="002A12C2"/>
    <w:rsid w:val="002C6113"/>
    <w:rsid w:val="002C6C9A"/>
    <w:rsid w:val="002C76B2"/>
    <w:rsid w:val="002D11AC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5037F0"/>
    <w:rsid w:val="00516A86"/>
    <w:rsid w:val="0052169C"/>
    <w:rsid w:val="005275F6"/>
    <w:rsid w:val="00530BAF"/>
    <w:rsid w:val="0053503B"/>
    <w:rsid w:val="00537345"/>
    <w:rsid w:val="00547821"/>
    <w:rsid w:val="0055709A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302B3"/>
    <w:rsid w:val="00730733"/>
    <w:rsid w:val="00730E3A"/>
    <w:rsid w:val="00735B96"/>
    <w:rsid w:val="00736AAF"/>
    <w:rsid w:val="00765B2A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903C32"/>
    <w:rsid w:val="00916B16"/>
    <w:rsid w:val="009173B9"/>
    <w:rsid w:val="00926833"/>
    <w:rsid w:val="0093335D"/>
    <w:rsid w:val="0093613E"/>
    <w:rsid w:val="00943026"/>
    <w:rsid w:val="00950BEA"/>
    <w:rsid w:val="00963317"/>
    <w:rsid w:val="00966B81"/>
    <w:rsid w:val="009C7720"/>
    <w:rsid w:val="00A23AF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4552"/>
    <w:rsid w:val="00DF027C"/>
    <w:rsid w:val="00E00A32"/>
    <w:rsid w:val="00E104DF"/>
    <w:rsid w:val="00E10916"/>
    <w:rsid w:val="00E22ACD"/>
    <w:rsid w:val="00E2673B"/>
    <w:rsid w:val="00E26793"/>
    <w:rsid w:val="00E620B0"/>
    <w:rsid w:val="00E63583"/>
    <w:rsid w:val="00E81B40"/>
    <w:rsid w:val="00E959E4"/>
    <w:rsid w:val="00EA399A"/>
    <w:rsid w:val="00EA70EF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488"/>
    <w:rsid w:val="00FE5793"/>
    <w:rsid w:val="00FF16B4"/>
    <w:rsid w:val="00FF5D9B"/>
    <w:rsid w:val="00FF70E2"/>
    <w:rsid w:val="0590CE25"/>
    <w:rsid w:val="1B4353EE"/>
    <w:rsid w:val="1C226A32"/>
    <w:rsid w:val="1D290188"/>
    <w:rsid w:val="202A4255"/>
    <w:rsid w:val="2D7F38CF"/>
    <w:rsid w:val="2E62570C"/>
    <w:rsid w:val="32176D5A"/>
    <w:rsid w:val="4ACC7707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57B9E"/>
    <w:rsid w:val="00463ED9"/>
    <w:rsid w:val="0046493B"/>
    <w:rsid w:val="0071676C"/>
    <w:rsid w:val="007616D6"/>
    <w:rsid w:val="00830203"/>
    <w:rsid w:val="008669F1"/>
    <w:rsid w:val="00983D8B"/>
    <w:rsid w:val="009B565C"/>
    <w:rsid w:val="009C2CE2"/>
    <w:rsid w:val="009E7FA5"/>
    <w:rsid w:val="00AE5030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1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4</cp:revision>
  <cp:lastPrinted>2022-12-28T01:41:00Z</cp:lastPrinted>
  <dcterms:created xsi:type="dcterms:W3CDTF">2023-01-19T09:06:00Z</dcterms:created>
  <dcterms:modified xsi:type="dcterms:W3CDTF">2023-01-19T09:23:00Z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