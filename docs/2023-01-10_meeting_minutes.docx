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07C20A40" w:rsidR="00530BAF" w:rsidRPr="002C6C9A" w:rsidRDefault="00CC5817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07C20A40" w:rsidR="00530BAF" w:rsidRPr="002C6C9A" w:rsidRDefault="00CC5817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3AD9791A" w:rsidR="007C6818" w:rsidRPr="007C6818" w:rsidRDefault="00E961AF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BalloonTextChar"/>
                    <w:rFonts w:ascii="Arial" w:hAnsi="Arial" w:cs="Arial"/>
                    <w:b w:val="0"/>
                  </w:rPr>
                  <w:t xml:space="preserve"> </w:t>
                </w:r>
                <w:r>
                  <w:rPr>
                    <w:rStyle w:val="SubtitleChar"/>
                  </w:rPr>
                  <w:t>January</w:t>
                </w:r>
                <w:r w:rsidR="005D13A2">
                  <w:rPr>
                    <w:rStyle w:val="SubtitleChar"/>
                  </w:rPr>
                  <w:t xml:space="preserve"> 10,</w:t>
                </w:r>
                <w:r>
                  <w:rPr>
                    <w:rStyle w:val="SubtitleChar"/>
                  </w:rPr>
                  <w:t xml:space="preserve"> </w:t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339FA2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5C44C75C" w14:textId="2ABCEB1C" w:rsidR="00892FF4" w:rsidRDefault="00C20C94" w:rsidP="00C20C94">
      <w:r>
        <w:t>Referencing:</w:t>
      </w:r>
    </w:p>
    <w:p w14:paraId="2C94689D" w14:textId="56F22DDE" w:rsidR="00C20C94" w:rsidRDefault="00C20C94" w:rsidP="00C20C94">
      <w:pPr>
        <w:pStyle w:val="Content"/>
        <w:numPr>
          <w:ilvl w:val="0"/>
          <w:numId w:val="20"/>
        </w:numPr>
      </w:pPr>
      <w:r>
        <w:t>Use EndNote: this is free through RMIT</w:t>
      </w:r>
    </w:p>
    <w:p w14:paraId="23D68CFE" w14:textId="584B9C1E" w:rsidR="00C20C94" w:rsidRDefault="00C20C94" w:rsidP="00C20C94">
      <w:pPr>
        <w:pStyle w:val="Content"/>
        <w:numPr>
          <w:ilvl w:val="0"/>
          <w:numId w:val="20"/>
        </w:numPr>
      </w:pPr>
      <w:r>
        <w:t>Also download RMIT Harvard file</w:t>
      </w:r>
    </w:p>
    <w:p w14:paraId="67B11EA9" w14:textId="22622F7E" w:rsidR="00C20C94" w:rsidRDefault="00C20C94" w:rsidP="00C20C94">
      <w:pPr>
        <w:pStyle w:val="Content"/>
        <w:numPr>
          <w:ilvl w:val="0"/>
          <w:numId w:val="20"/>
        </w:numPr>
      </w:pPr>
      <w:r>
        <w:t>The addon for word is a worthwhile integration</w:t>
      </w:r>
    </w:p>
    <w:p w14:paraId="2BC4AC99" w14:textId="2CB1EEDE" w:rsidR="00C20C94" w:rsidRDefault="00C20C94" w:rsidP="00C20C94">
      <w:r>
        <w:t>MS-Teams:</w:t>
      </w:r>
    </w:p>
    <w:p w14:paraId="41258401" w14:textId="478F79F0" w:rsidR="00C20C94" w:rsidRDefault="00C20C94" w:rsidP="00C20C94">
      <w:pPr>
        <w:pStyle w:val="Content"/>
        <w:numPr>
          <w:ilvl w:val="0"/>
          <w:numId w:val="20"/>
        </w:numPr>
      </w:pPr>
      <w:r>
        <w:t xml:space="preserve">Most conversations should go in the </w:t>
      </w:r>
      <w:proofErr w:type="spellStart"/>
      <w:r>
        <w:t>DualCab</w:t>
      </w:r>
      <w:proofErr w:type="spellEnd"/>
      <w:r>
        <w:t xml:space="preserve"> Team chat. This will make our submission easier</w:t>
      </w:r>
    </w:p>
    <w:p w14:paraId="6645D084" w14:textId="7DB81A22" w:rsidR="00C20C94" w:rsidRDefault="00C20C94" w:rsidP="00C20C94">
      <w:r>
        <w:t>Git:</w:t>
      </w:r>
    </w:p>
    <w:p w14:paraId="1ACF866F" w14:textId="3276509D" w:rsidR="00C20C94" w:rsidRDefault="00C20C94" w:rsidP="00C20C94">
      <w:pPr>
        <w:pStyle w:val="Content"/>
        <w:numPr>
          <w:ilvl w:val="0"/>
          <w:numId w:val="20"/>
        </w:numPr>
      </w:pPr>
      <w:r>
        <w:t>Regularly Fetch/Commit/Push</w:t>
      </w:r>
    </w:p>
    <w:p w14:paraId="7FFF6003" w14:textId="13D9FE92" w:rsidR="00C20C94" w:rsidRDefault="00C20C94" w:rsidP="00C20C94">
      <w:pPr>
        <w:pStyle w:val="Content"/>
        <w:numPr>
          <w:ilvl w:val="0"/>
          <w:numId w:val="20"/>
        </w:numPr>
      </w:pPr>
      <w:r>
        <w:t xml:space="preserve">Descriptive comments on all commits. This will be marked </w:t>
      </w:r>
    </w:p>
    <w:p w14:paraId="2D07DC64" w14:textId="35E841CC" w:rsidR="00C20C94" w:rsidRDefault="00C20C94" w:rsidP="00C20C94">
      <w:pPr>
        <w:pStyle w:val="Content"/>
        <w:numPr>
          <w:ilvl w:val="0"/>
          <w:numId w:val="20"/>
        </w:numPr>
      </w:pPr>
      <w:r>
        <w:t>Always check if anyone has made commits, so that your working copy does not become superseded</w:t>
      </w:r>
    </w:p>
    <w:p w14:paraId="3E0E9C69" w14:textId="13413CAF" w:rsidR="00C20C94" w:rsidRDefault="00C20C94" w:rsidP="00C20C94">
      <w:pPr>
        <w:pStyle w:val="Content"/>
        <w:numPr>
          <w:ilvl w:val="0"/>
          <w:numId w:val="20"/>
        </w:numPr>
      </w:pPr>
      <w:r>
        <w:t>Communication in teams about what we are working on/which files we have checked out</w:t>
      </w:r>
    </w:p>
    <w:p w14:paraId="48C1CAF5" w14:textId="77A90F50" w:rsidR="00C20C94" w:rsidRDefault="00C20C94" w:rsidP="00C20C94">
      <w:pPr>
        <w:pStyle w:val="Content"/>
        <w:numPr>
          <w:ilvl w:val="0"/>
          <w:numId w:val="20"/>
        </w:numPr>
      </w:pPr>
      <w:r>
        <w:t xml:space="preserve">Meeting </w:t>
      </w:r>
      <w:proofErr w:type="spellStart"/>
      <w:r>
        <w:t>Recordng</w:t>
      </w:r>
      <w:proofErr w:type="spellEnd"/>
      <w:r>
        <w:t xml:space="preserve">: 7:00 </w:t>
      </w:r>
      <w:proofErr w:type="gramStart"/>
      <w:r>
        <w:t>minutes :</w:t>
      </w:r>
      <w:proofErr w:type="gramEnd"/>
      <w:r>
        <w:t xml:space="preserve"> Alex shared his screen, and we discussed Git and how to track changes. This may be worth reviewing if anyone need it</w:t>
      </w:r>
    </w:p>
    <w:p w14:paraId="2BBD7403" w14:textId="2C183146" w:rsidR="00C20C94" w:rsidRDefault="00C20C94" w:rsidP="00C20C94">
      <w:pPr>
        <w:pStyle w:val="Content"/>
        <w:numPr>
          <w:ilvl w:val="0"/>
          <w:numId w:val="20"/>
        </w:numPr>
      </w:pPr>
      <w:r>
        <w:t>From GitHub website:</w:t>
      </w:r>
      <w:r>
        <w:rPr>
          <w:noProof/>
        </w:rPr>
        <w:drawing>
          <wp:inline distT="0" distB="0" distL="0" distR="0" wp14:anchorId="3FF69753" wp14:editId="137DB570">
            <wp:extent cx="630936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1BF4" w14:textId="76E47D42" w:rsidR="00DC50C2" w:rsidRDefault="00DC50C2" w:rsidP="00C20C94">
      <w:pPr>
        <w:pStyle w:val="Content"/>
        <w:numPr>
          <w:ilvl w:val="0"/>
          <w:numId w:val="20"/>
        </w:numPr>
      </w:pPr>
      <w:r>
        <w:t xml:space="preserve">We need </w:t>
      </w:r>
      <w:proofErr w:type="spellStart"/>
      <w:r>
        <w:t>everyones</w:t>
      </w:r>
      <w:proofErr w:type="spellEnd"/>
      <w:r>
        <w:t xml:space="preserve"> name to show up regularly in Git history</w:t>
      </w:r>
    </w:p>
    <w:p w14:paraId="36A63E7E" w14:textId="4DFFC79B" w:rsidR="00DC50C2" w:rsidRDefault="00DC50C2" w:rsidP="00C20C94">
      <w:pPr>
        <w:pStyle w:val="Content"/>
        <w:numPr>
          <w:ilvl w:val="0"/>
          <w:numId w:val="20"/>
        </w:numPr>
      </w:pPr>
      <w:r>
        <w:t>If you make any errors, changes can be discarded</w:t>
      </w:r>
    </w:p>
    <w:p w14:paraId="7BB64F3D" w14:textId="32256E08" w:rsidR="00C20C94" w:rsidRDefault="00C20C94" w:rsidP="00C20C94">
      <w:r>
        <w:t>Web:</w:t>
      </w:r>
    </w:p>
    <w:p w14:paraId="60FB05AA" w14:textId="50A7C767" w:rsidR="00C20C94" w:rsidRDefault="00C20C94" w:rsidP="00C20C94">
      <w:pPr>
        <w:pStyle w:val="Content"/>
        <w:numPr>
          <w:ilvl w:val="0"/>
          <w:numId w:val="20"/>
        </w:numPr>
      </w:pPr>
      <w:r>
        <w:t>We may use JSON for storing some data</w:t>
      </w:r>
    </w:p>
    <w:p w14:paraId="4F99A21E" w14:textId="31FDF6C1" w:rsidR="00C20C94" w:rsidRDefault="00C20C94" w:rsidP="00C20C94">
      <w:pPr>
        <w:pStyle w:val="Content"/>
        <w:numPr>
          <w:ilvl w:val="0"/>
          <w:numId w:val="20"/>
        </w:numPr>
      </w:pPr>
      <w:r>
        <w:t xml:space="preserve">Ida will </w:t>
      </w:r>
      <w:proofErr w:type="gramStart"/>
      <w:r>
        <w:t>look into</w:t>
      </w:r>
      <w:proofErr w:type="gramEnd"/>
      <w:r>
        <w:t xml:space="preserve"> html modules</w:t>
      </w:r>
    </w:p>
    <w:p w14:paraId="29909E5D" w14:textId="58BD26B1" w:rsidR="00DC50C2" w:rsidRDefault="00DC50C2" w:rsidP="00DC50C2">
      <w:pPr>
        <w:pStyle w:val="Content"/>
        <w:numPr>
          <w:ilvl w:val="0"/>
          <w:numId w:val="20"/>
        </w:numPr>
      </w:pPr>
      <w:r>
        <w:t>If JSON doesn’t work, we will code it into .</w:t>
      </w:r>
      <w:proofErr w:type="spellStart"/>
      <w:r>
        <w:t>js</w:t>
      </w:r>
      <w:proofErr w:type="spellEnd"/>
    </w:p>
    <w:p w14:paraId="6B82454A" w14:textId="0395B4C3" w:rsidR="00DC50C2" w:rsidRDefault="00DC50C2" w:rsidP="00DC50C2">
      <w:pPr>
        <w:pStyle w:val="Content"/>
        <w:numPr>
          <w:ilvl w:val="0"/>
          <w:numId w:val="20"/>
        </w:numPr>
      </w:pPr>
      <w:r>
        <w:t>Not a lot of info ready. We need to catch up on content</w:t>
      </w:r>
    </w:p>
    <w:p w14:paraId="2144459A" w14:textId="48D774F3" w:rsidR="00DC50C2" w:rsidRDefault="00DC50C2" w:rsidP="00DC50C2">
      <w:pPr>
        <w:pStyle w:val="Content"/>
        <w:numPr>
          <w:ilvl w:val="0"/>
          <w:numId w:val="20"/>
        </w:numPr>
      </w:pPr>
      <w:r>
        <w:t xml:space="preserve">Perfect “index.html” first </w:t>
      </w:r>
    </w:p>
    <w:p w14:paraId="0CAE6174" w14:textId="5EB21121" w:rsidR="00E961AF" w:rsidRDefault="00E961AF" w:rsidP="00DC50C2">
      <w:pPr>
        <w:pStyle w:val="Content"/>
        <w:numPr>
          <w:ilvl w:val="0"/>
          <w:numId w:val="20"/>
        </w:numPr>
      </w:pPr>
      <w:r>
        <w:t>Modal window can be used for some content (see “index.html”)</w:t>
      </w:r>
    </w:p>
    <w:p w14:paraId="7048082F" w14:textId="3E006970" w:rsidR="00E961AF" w:rsidRDefault="00E961AF" w:rsidP="00DC50C2">
      <w:pPr>
        <w:pStyle w:val="Content"/>
        <w:numPr>
          <w:ilvl w:val="0"/>
          <w:numId w:val="20"/>
        </w:numPr>
      </w:pPr>
      <w:r>
        <w:t>Appendices on their own page</w:t>
      </w:r>
    </w:p>
    <w:p w14:paraId="27F13F31" w14:textId="6D120CC5" w:rsidR="00DC50C2" w:rsidRDefault="00DC50C2">
      <w:pPr>
        <w:spacing w:after="200"/>
        <w:rPr>
          <w:b w:val="0"/>
        </w:rPr>
      </w:pPr>
      <w:r>
        <w:br w:type="page"/>
      </w:r>
    </w:p>
    <w:p w14:paraId="6880D6D4" w14:textId="77777777" w:rsidR="00DC50C2" w:rsidRDefault="00DC50C2" w:rsidP="00DC50C2">
      <w:pPr>
        <w:pStyle w:val="Content"/>
      </w:pPr>
    </w:p>
    <w:p w14:paraId="54A58C61" w14:textId="5C7485C1" w:rsidR="00DC50C2" w:rsidRDefault="00DC50C2" w:rsidP="00DC50C2">
      <w:r>
        <w:t>Nathan/Interview:</w:t>
      </w:r>
    </w:p>
    <w:p w14:paraId="7D3C1959" w14:textId="6AB214C7" w:rsidR="00DC50C2" w:rsidRDefault="00DC50C2" w:rsidP="00DC50C2">
      <w:pPr>
        <w:pStyle w:val="Content"/>
        <w:numPr>
          <w:ilvl w:val="0"/>
          <w:numId w:val="20"/>
        </w:numPr>
      </w:pPr>
      <w:r>
        <w:t>We need to ask if we can use his image</w:t>
      </w:r>
    </w:p>
    <w:p w14:paraId="4CD40DA7" w14:textId="330975AF" w:rsidR="00DC50C2" w:rsidRDefault="00DC50C2" w:rsidP="00DC50C2">
      <w:pPr>
        <w:pStyle w:val="Content"/>
        <w:numPr>
          <w:ilvl w:val="0"/>
          <w:numId w:val="20"/>
        </w:numPr>
      </w:pPr>
      <w:r>
        <w:t xml:space="preserve">We can </w:t>
      </w:r>
      <w:proofErr w:type="spellStart"/>
      <w:r>
        <w:t>compliment</w:t>
      </w:r>
      <w:proofErr w:type="spellEnd"/>
      <w:r>
        <w:t xml:space="preserve"> this with stock images</w:t>
      </w:r>
    </w:p>
    <w:p w14:paraId="0CF47ADE" w14:textId="02F6E5DE" w:rsidR="00DC50C2" w:rsidRDefault="00DC50C2" w:rsidP="00DC50C2">
      <w:pPr>
        <w:pStyle w:val="Content"/>
        <w:numPr>
          <w:ilvl w:val="0"/>
          <w:numId w:val="20"/>
        </w:numPr>
      </w:pPr>
      <w:r>
        <w:t xml:space="preserve">Format: </w:t>
      </w:r>
      <w:r>
        <w:rPr>
          <w:i/>
          <w:iCs/>
        </w:rPr>
        <w:t xml:space="preserve">Q&amp;A </w:t>
      </w:r>
      <w:r>
        <w:t>non-verbatim report</w:t>
      </w:r>
    </w:p>
    <w:p w14:paraId="54DD35DC" w14:textId="1A9E9561" w:rsidR="00DC50C2" w:rsidRDefault="00DC50C2" w:rsidP="00DC50C2">
      <w:pPr>
        <w:pStyle w:val="Content"/>
        <w:numPr>
          <w:ilvl w:val="0"/>
          <w:numId w:val="20"/>
        </w:numPr>
      </w:pPr>
      <w:r>
        <w:t>Christ will have this finished soon</w:t>
      </w:r>
    </w:p>
    <w:p w14:paraId="65EA4D24" w14:textId="73C90D39" w:rsidR="00DC50C2" w:rsidRDefault="00DC50C2" w:rsidP="00DC50C2">
      <w:r>
        <w:t>Editing:</w:t>
      </w:r>
    </w:p>
    <w:p w14:paraId="030D40EB" w14:textId="6BFE59D6" w:rsidR="00DC50C2" w:rsidRDefault="00DC50C2" w:rsidP="00DC50C2">
      <w:pPr>
        <w:pStyle w:val="Content"/>
        <w:numPr>
          <w:ilvl w:val="0"/>
          <w:numId w:val="20"/>
        </w:numPr>
      </w:pPr>
      <w:r>
        <w:t>Aim to edit one document per day</w:t>
      </w:r>
    </w:p>
    <w:p w14:paraId="17C95437" w14:textId="31BE6732" w:rsidR="00DC50C2" w:rsidRDefault="00DC50C2" w:rsidP="00DC50C2">
      <w:pPr>
        <w:pStyle w:val="Content"/>
        <w:numPr>
          <w:ilvl w:val="0"/>
          <w:numId w:val="20"/>
        </w:numPr>
      </w:pPr>
      <w:r>
        <w:t>Everyone should contribute to editing</w:t>
      </w:r>
    </w:p>
    <w:p w14:paraId="7089BD61" w14:textId="30D9B565" w:rsidR="00DC50C2" w:rsidRDefault="00DC50C2" w:rsidP="00DC50C2">
      <w:pPr>
        <w:pStyle w:val="Content"/>
        <w:numPr>
          <w:ilvl w:val="0"/>
          <w:numId w:val="20"/>
        </w:numPr>
      </w:pPr>
      <w:r>
        <w:t>Check both content and references</w:t>
      </w:r>
    </w:p>
    <w:p w14:paraId="6B73C5E2" w14:textId="4C64B2EC" w:rsidR="00E961AF" w:rsidRDefault="00E961AF" w:rsidP="00E961AF">
      <w:pPr>
        <w:pStyle w:val="Content"/>
        <w:numPr>
          <w:ilvl w:val="0"/>
          <w:numId w:val="20"/>
        </w:numPr>
      </w:pPr>
      <w:r>
        <w:t>Everything should be compared to rubric</w:t>
      </w:r>
    </w:p>
    <w:p w14:paraId="5E3A6E1B" w14:textId="09E8A685" w:rsidR="00DC50C2" w:rsidRDefault="00DC50C2" w:rsidP="00DC50C2">
      <w:pPr>
        <w:pStyle w:val="Content"/>
      </w:pPr>
    </w:p>
    <w:p w14:paraId="1FB2DB20" w14:textId="77777777" w:rsidR="00DC50C2" w:rsidRPr="00EA399A" w:rsidRDefault="00DC50C2" w:rsidP="00DC50C2">
      <w:pPr>
        <w:pStyle w:val="Content"/>
      </w:pPr>
    </w:p>
    <w:sectPr w:rsidR="00DC50C2" w:rsidRPr="00EA399A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A24B" w14:textId="77777777" w:rsidR="00E47A0B" w:rsidRDefault="00E47A0B">
      <w:r>
        <w:separator/>
      </w:r>
    </w:p>
    <w:p w14:paraId="2EDFCAF3" w14:textId="77777777" w:rsidR="00E47A0B" w:rsidRDefault="00E47A0B"/>
  </w:endnote>
  <w:endnote w:type="continuationSeparator" w:id="0">
    <w:p w14:paraId="040F8ACE" w14:textId="77777777" w:rsidR="00E47A0B" w:rsidRDefault="00E47A0B">
      <w:r>
        <w:continuationSeparator/>
      </w:r>
    </w:p>
    <w:p w14:paraId="634CA9D2" w14:textId="77777777" w:rsidR="00E47A0B" w:rsidRDefault="00E47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1722" w14:textId="77777777" w:rsidR="00E47A0B" w:rsidRDefault="00E47A0B">
      <w:r>
        <w:separator/>
      </w:r>
    </w:p>
    <w:p w14:paraId="3CB4592E" w14:textId="77777777" w:rsidR="00E47A0B" w:rsidRDefault="00E47A0B"/>
  </w:footnote>
  <w:footnote w:type="continuationSeparator" w:id="0">
    <w:p w14:paraId="14F383DB" w14:textId="77777777" w:rsidR="00E47A0B" w:rsidRDefault="00E47A0B">
      <w:r>
        <w:continuationSeparator/>
      </w:r>
    </w:p>
    <w:p w14:paraId="5D162613" w14:textId="77777777" w:rsidR="00E47A0B" w:rsidRDefault="00E47A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D5724"/>
    <w:multiLevelType w:val="hybridMultilevel"/>
    <w:tmpl w:val="75969A06"/>
    <w:lvl w:ilvl="0" w:tplc="A6A20C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5"/>
  </w:num>
  <w:num w:numId="2" w16cid:durableId="878123830">
    <w:abstractNumId w:val="5"/>
  </w:num>
  <w:num w:numId="3" w16cid:durableId="285044597">
    <w:abstractNumId w:val="14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2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3"/>
  </w:num>
  <w:num w:numId="12" w16cid:durableId="67311056">
    <w:abstractNumId w:val="18"/>
  </w:num>
  <w:num w:numId="13" w16cid:durableId="1685863942">
    <w:abstractNumId w:val="11"/>
  </w:num>
  <w:num w:numId="14" w16cid:durableId="576939198">
    <w:abstractNumId w:val="17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6"/>
  </w:num>
  <w:num w:numId="18" w16cid:durableId="1307080515">
    <w:abstractNumId w:val="19"/>
  </w:num>
  <w:num w:numId="19" w16cid:durableId="92241442">
    <w:abstractNumId w:val="10"/>
  </w:num>
  <w:num w:numId="20" w16cid:durableId="942227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497F"/>
    <w:rsid w:val="001F5F6B"/>
    <w:rsid w:val="00201D37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711D7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72102"/>
    <w:rsid w:val="005D13A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30D"/>
    <w:rsid w:val="007302B3"/>
    <w:rsid w:val="00730733"/>
    <w:rsid w:val="00730E3A"/>
    <w:rsid w:val="00736AAF"/>
    <w:rsid w:val="00765B2A"/>
    <w:rsid w:val="00782BFC"/>
    <w:rsid w:val="00783A34"/>
    <w:rsid w:val="0079176D"/>
    <w:rsid w:val="007A03E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90F82"/>
    <w:rsid w:val="00BA2FB0"/>
    <w:rsid w:val="00BF3BD1"/>
    <w:rsid w:val="00C02B87"/>
    <w:rsid w:val="00C10DEA"/>
    <w:rsid w:val="00C20C94"/>
    <w:rsid w:val="00C4086D"/>
    <w:rsid w:val="00C476D5"/>
    <w:rsid w:val="00C80336"/>
    <w:rsid w:val="00CA1896"/>
    <w:rsid w:val="00CB5B28"/>
    <w:rsid w:val="00CC5817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C50C2"/>
    <w:rsid w:val="00DD152F"/>
    <w:rsid w:val="00DE213F"/>
    <w:rsid w:val="00DF027C"/>
    <w:rsid w:val="00E00A32"/>
    <w:rsid w:val="00E22ACD"/>
    <w:rsid w:val="00E2673B"/>
    <w:rsid w:val="00E26793"/>
    <w:rsid w:val="00E47A0B"/>
    <w:rsid w:val="00E620B0"/>
    <w:rsid w:val="00E63583"/>
    <w:rsid w:val="00E81B40"/>
    <w:rsid w:val="00E9351B"/>
    <w:rsid w:val="00E961AF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1664B9"/>
    <w:rsid w:val="002528F0"/>
    <w:rsid w:val="00292D0E"/>
    <w:rsid w:val="00463ED9"/>
    <w:rsid w:val="005A43BE"/>
    <w:rsid w:val="0071676C"/>
    <w:rsid w:val="007616D6"/>
    <w:rsid w:val="00830203"/>
    <w:rsid w:val="008669F1"/>
    <w:rsid w:val="00983D8B"/>
    <w:rsid w:val="009C2CE2"/>
    <w:rsid w:val="009E7FA5"/>
    <w:rsid w:val="00AD4E17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0EC81F-CBD6-4F32-80DF-13B101C08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df193ff7-3042-44d4-98fd-11ce6468f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1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3</cp:revision>
  <cp:lastPrinted>2022-12-28T01:41:00Z</cp:lastPrinted>
  <dcterms:created xsi:type="dcterms:W3CDTF">2023-01-17T01:22:00Z</dcterms:created>
  <dcterms:modified xsi:type="dcterms:W3CDTF">2023-01-18T09:48:00Z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