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61D1E470" w:rsidR="00530BAF" w:rsidRPr="002C6C9A" w:rsidRDefault="000465EA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" filled="f" stroked="f" strokeweight=".5pt">
                      <v:textbox>
                        <w:txbxContent>
                          <w:p w14:paraId="7E5BE7A8" w14:textId="61D1E470" w:rsidR="00530BAF" w:rsidRPr="002C6C9A" w:rsidRDefault="000465EA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247775B4" w:rsidR="007C6818" w:rsidRPr="00E959E4" w:rsidRDefault="000C3398" w:rsidP="00D077E9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>January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FF70E2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25C9D801" w14:textId="4A2E5566" w:rsidR="00715054" w:rsidRDefault="00D077E9" w:rsidP="009A3B3A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  <w:r w:rsidR="009A3B3A">
        <w:rPr>
          <w:rFonts w:ascii="Arial" w:hAnsi="Arial" w:cs="Arial"/>
        </w:rPr>
        <w:t>Group reflection:</w:t>
      </w:r>
    </w:p>
    <w:p w14:paraId="01E2BD15" w14:textId="03752334" w:rsidR="009A3B3A" w:rsidRDefault="009A3B3A" w:rsidP="009A3B3A">
      <w:pPr>
        <w:pStyle w:val="ListParagraph"/>
        <w:numPr>
          <w:ilvl w:val="0"/>
          <w:numId w:val="20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Chris has put a document for everyone to write their individual piece.</w:t>
      </w:r>
    </w:p>
    <w:p w14:paraId="3FD43CC9" w14:textId="384CAF69" w:rsidR="009A3B3A" w:rsidRDefault="009A3B3A" w:rsidP="009A3B3A">
      <w:pPr>
        <w:pStyle w:val="ListParagraph"/>
        <w:numPr>
          <w:ilvl w:val="0"/>
          <w:numId w:val="20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Chris has taken notes no our Group Reflection discussion. Please view this document in Git</w:t>
      </w:r>
    </w:p>
    <w:p w14:paraId="1D959471" w14:textId="5B9FF1F9" w:rsidR="009A3B3A" w:rsidRDefault="009A3B3A" w:rsidP="009A3B3A">
      <w:pPr>
        <w:pStyle w:val="ListParagraph"/>
        <w:spacing w:after="200"/>
        <w:rPr>
          <w:rFonts w:ascii="Arial" w:hAnsi="Arial" w:cs="Arial"/>
          <w:b w:val="0"/>
          <w:bCs/>
        </w:rPr>
      </w:pPr>
    </w:p>
    <w:p w14:paraId="2212D32C" w14:textId="16627061" w:rsidR="009A3B3A" w:rsidRDefault="009A3B3A" w:rsidP="009A3B3A">
      <w:r>
        <w:t>Audit Trail:</w:t>
      </w:r>
    </w:p>
    <w:p w14:paraId="597DEAB1" w14:textId="71D9BF86" w:rsidR="009A3B3A" w:rsidRDefault="009A3B3A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Trello: Try to link to submission. Otherwise screenshots will do</w:t>
      </w:r>
    </w:p>
    <w:p w14:paraId="49956287" w14:textId="0E2EBB89" w:rsidR="00D54D08" w:rsidRDefault="00D54D08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Ash: more commits to git.</w:t>
      </w:r>
    </w:p>
    <w:p w14:paraId="69AD7E72" w14:textId="69144E1D" w:rsidR="00E45839" w:rsidRDefault="00D54D08" w:rsidP="00E45839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If you proof read and there are no mistakes, write at bottom (reviewed by: </w:t>
      </w:r>
      <w:r>
        <w:rPr>
          <w:b w:val="0"/>
          <w:bCs/>
          <w:i/>
          <w:iCs/>
        </w:rPr>
        <w:t>my_name</w:t>
      </w:r>
      <w:r>
        <w:rPr>
          <w:b w:val="0"/>
          <w:bCs/>
        </w:rPr>
        <w:t>)</w:t>
      </w:r>
    </w:p>
    <w:p w14:paraId="4B05A4C6" w14:textId="6039ECD6" w:rsidR="00E45839" w:rsidRDefault="00E45839" w:rsidP="00E45839">
      <w:r>
        <w:t>Final submission:</w:t>
      </w:r>
    </w:p>
    <w:p w14:paraId="293FA915" w14:textId="512BCA95" w:rsidR="00E45839" w:rsidRDefault="00E45839" w:rsidP="00E45839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Ida will commence writing the PDF</w:t>
      </w:r>
    </w:p>
    <w:p w14:paraId="180784BB" w14:textId="60E1D42F" w:rsidR="00E45839" w:rsidRDefault="00E45839" w:rsidP="00E45839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Use text comparison to compare final web and pdf docs.</w:t>
      </w:r>
    </w:p>
    <w:p w14:paraId="5295F0B5" w14:textId="61BEA60E" w:rsidR="00C1022F" w:rsidRDefault="00C1022F" w:rsidP="00C1022F">
      <w:r>
        <w:t>Web:</w:t>
      </w:r>
    </w:p>
    <w:p w14:paraId="69F552C1" w14:textId="3D4AC6C4" w:rsidR="00C1022F" w:rsidRDefault="00C1022F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Alex and Ida both have important non-web jobs to do at the moment. Lachie will help with web.</w:t>
      </w:r>
    </w:p>
    <w:p w14:paraId="78B81CD9" w14:textId="5E72B4AC" w:rsidR="00C1022F" w:rsidRDefault="00C1022F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Try to use already build html elements where possible</w:t>
      </w:r>
    </w:p>
    <w:p w14:paraId="718A194D" w14:textId="0C85277F" w:rsidR="00C1022F" w:rsidRDefault="00C1022F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Make sure all text is wrpped in tags e.g. &lt;p&gt;&lt;/p&gt;</w:t>
      </w:r>
    </w:p>
    <w:p w14:paraId="6B48E111" w14:textId="1AC1DB6E" w:rsidR="008D26AE" w:rsidRDefault="008D26AE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Name of Home Page (Home/Team Profile?)</w:t>
      </w:r>
    </w:p>
    <w:p w14:paraId="1A0BD3F2" w14:textId="703E0343" w:rsidR="008D26AE" w:rsidRDefault="008D26AE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Link image references to be displayed in modal.</w:t>
      </w:r>
    </w:p>
    <w:p w14:paraId="16100EAA" w14:textId="5F518A08" w:rsidR="008D26AE" w:rsidRPr="00C1022F" w:rsidRDefault="008D26AE" w:rsidP="00C1022F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Git can easily be used for reversing changes</w:t>
      </w:r>
    </w:p>
    <w:p w14:paraId="3AF7FA3C" w14:textId="41600534" w:rsidR="009A3B3A" w:rsidRDefault="009A3B3A" w:rsidP="009A3B3A">
      <w:pPr>
        <w:rPr>
          <w:b w:val="0"/>
          <w:bCs/>
        </w:rPr>
      </w:pPr>
    </w:p>
    <w:p w14:paraId="1BB47176" w14:textId="13D247E2" w:rsidR="009A3B3A" w:rsidRDefault="009A3B3A" w:rsidP="009A3B3A">
      <w:r>
        <w:t>General:</w:t>
      </w:r>
    </w:p>
    <w:p w14:paraId="051C547D" w14:textId="6BD57555" w:rsidR="009A3B3A" w:rsidRDefault="009A3B3A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Two missed meetings without correspondence will be counted as deserting. If this happens with anyone, they will be removed from the group.</w:t>
      </w:r>
    </w:p>
    <w:p w14:paraId="77032D12" w14:textId="72D91944" w:rsidR="009A3B3A" w:rsidRDefault="009A3B3A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All documents have to be finished by Thursday at the latest</w:t>
      </w:r>
    </w:p>
    <w:p w14:paraId="0DAB28C3" w14:textId="776F9F24" w:rsidR="00D54D08" w:rsidRDefault="00D54D08" w:rsidP="009A3B3A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Group sections written in 3</w:t>
      </w:r>
      <w:r w:rsidRPr="00D54D08">
        <w:rPr>
          <w:b w:val="0"/>
          <w:bCs/>
          <w:vertAlign w:val="superscript"/>
        </w:rPr>
        <w:t>rd</w:t>
      </w:r>
      <w:r>
        <w:rPr>
          <w:b w:val="0"/>
          <w:bCs/>
        </w:rPr>
        <w:t xml:space="preserve"> person. Individual sections written in 1</w:t>
      </w:r>
      <w:r w:rsidRPr="00D54D08"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person</w:t>
      </w:r>
    </w:p>
    <w:p w14:paraId="10391986" w14:textId="6C79FD03" w:rsidR="00D54D08" w:rsidRDefault="00D54D08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Lachie will make repos public today (18/01/2023</w:t>
      </w:r>
      <w:r w:rsidRPr="00D54D08">
        <w:rPr>
          <w:b w:val="0"/>
          <w:bCs/>
        </w:rPr>
        <w:t>)</w:t>
      </w:r>
    </w:p>
    <w:p w14:paraId="1EEC5C85" w14:textId="56293C02" w:rsidR="00D54D08" w:rsidRDefault="00D54D08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Recordings last 3 months. They will expire, but this will be fine.</w:t>
      </w:r>
      <w:r w:rsidR="008D26AE">
        <w:rPr>
          <w:b w:val="0"/>
          <w:bCs/>
        </w:rPr>
        <w:t xml:space="preserve"> **Edit: Lachie has found way to remove expiry** </w:t>
      </w:r>
    </w:p>
    <w:p w14:paraId="06EFF02C" w14:textId="07976E56" w:rsidR="008D26AE" w:rsidRDefault="008D26AE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Group feedback form – we will worry about this on Saturday. Everyone should be available for signing</w:t>
      </w:r>
    </w:p>
    <w:p w14:paraId="57709688" w14:textId="5AFE4B90" w:rsidR="00B956E0" w:rsidRDefault="00B956E0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lastRenderedPageBreak/>
        <w:t>IT-Technologies is being done by Ash</w:t>
      </w:r>
    </w:p>
    <w:p w14:paraId="515DA538" w14:textId="74AC7F9F" w:rsidR="008D26AE" w:rsidRDefault="008D26AE" w:rsidP="00D54D08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Alex’s editing style is the best to use if you are comfortable using it</w:t>
      </w:r>
    </w:p>
    <w:p w14:paraId="18A8FB2A" w14:textId="0EC722FA" w:rsidR="008D26AE" w:rsidRDefault="008D26AE" w:rsidP="008D26AE">
      <w:pPr>
        <w:pStyle w:val="ListParagraph"/>
        <w:numPr>
          <w:ilvl w:val="1"/>
          <w:numId w:val="20"/>
        </w:numPr>
        <w:rPr>
          <w:b w:val="0"/>
          <w:bCs/>
        </w:rPr>
      </w:pPr>
      <w:r>
        <w:rPr>
          <w:b w:val="0"/>
          <w:bCs/>
        </w:rPr>
        <w:t>Highlight, right-click, comment.</w:t>
      </w:r>
    </w:p>
    <w:p w14:paraId="08959AC7" w14:textId="29E143B6" w:rsidR="00820D4E" w:rsidRPr="00D54D08" w:rsidRDefault="00820D4E" w:rsidP="00820D4E">
      <w:pPr>
        <w:pStyle w:val="ListParagraph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>We need to all catch up on modules asap</w:t>
      </w:r>
    </w:p>
    <w:sectPr w:rsidR="00820D4E" w:rsidRPr="00D54D08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D2C9E" w14:textId="77777777" w:rsidR="00FD7269" w:rsidRDefault="00FD7269">
      <w:r>
        <w:separator/>
      </w:r>
    </w:p>
    <w:p w14:paraId="41459C1D" w14:textId="77777777" w:rsidR="00FD7269" w:rsidRDefault="00FD7269"/>
  </w:endnote>
  <w:endnote w:type="continuationSeparator" w:id="0">
    <w:p w14:paraId="0623D458" w14:textId="77777777" w:rsidR="00FD7269" w:rsidRDefault="00FD7269">
      <w:r>
        <w:continuationSeparator/>
      </w:r>
    </w:p>
    <w:p w14:paraId="2795E101" w14:textId="77777777" w:rsidR="00FD7269" w:rsidRDefault="00FD72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06FE" w14:textId="77777777" w:rsidR="00FD7269" w:rsidRDefault="00FD7269">
      <w:r>
        <w:separator/>
      </w:r>
    </w:p>
    <w:p w14:paraId="5056EDDA" w14:textId="77777777" w:rsidR="00FD7269" w:rsidRDefault="00FD7269"/>
  </w:footnote>
  <w:footnote w:type="continuationSeparator" w:id="0">
    <w:p w14:paraId="52859A4F" w14:textId="77777777" w:rsidR="00FD7269" w:rsidRDefault="00FD7269">
      <w:r>
        <w:continuationSeparator/>
      </w:r>
    </w:p>
    <w:p w14:paraId="6A7DA9CE" w14:textId="77777777" w:rsidR="00FD7269" w:rsidRDefault="00FD72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6C5"/>
    <w:multiLevelType w:val="hybridMultilevel"/>
    <w:tmpl w:val="DDB29288"/>
    <w:lvl w:ilvl="0" w:tplc="B03EB1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5"/>
  </w:num>
  <w:num w:numId="2" w16cid:durableId="878123830">
    <w:abstractNumId w:val="6"/>
  </w:num>
  <w:num w:numId="3" w16cid:durableId="285044597">
    <w:abstractNumId w:val="14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2"/>
  </w:num>
  <w:num w:numId="7" w16cid:durableId="960921337">
    <w:abstractNumId w:val="5"/>
  </w:num>
  <w:num w:numId="8" w16cid:durableId="437873469">
    <w:abstractNumId w:val="9"/>
  </w:num>
  <w:num w:numId="9" w16cid:durableId="102236574">
    <w:abstractNumId w:val="4"/>
  </w:num>
  <w:num w:numId="10" w16cid:durableId="982587488">
    <w:abstractNumId w:val="8"/>
  </w:num>
  <w:num w:numId="11" w16cid:durableId="1894736452">
    <w:abstractNumId w:val="13"/>
  </w:num>
  <w:num w:numId="12" w16cid:durableId="67311056">
    <w:abstractNumId w:val="18"/>
  </w:num>
  <w:num w:numId="13" w16cid:durableId="1685863942">
    <w:abstractNumId w:val="11"/>
  </w:num>
  <w:num w:numId="14" w16cid:durableId="576939198">
    <w:abstractNumId w:val="17"/>
  </w:num>
  <w:num w:numId="15" w16cid:durableId="736899845">
    <w:abstractNumId w:val="7"/>
  </w:num>
  <w:num w:numId="16" w16cid:durableId="2031223555">
    <w:abstractNumId w:val="1"/>
  </w:num>
  <w:num w:numId="17" w16cid:durableId="1058938054">
    <w:abstractNumId w:val="16"/>
  </w:num>
  <w:num w:numId="18" w16cid:durableId="1307080515">
    <w:abstractNumId w:val="19"/>
  </w:num>
  <w:num w:numId="19" w16cid:durableId="92241442">
    <w:abstractNumId w:val="10"/>
  </w:num>
  <w:num w:numId="20" w16cid:durableId="97028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465EA"/>
    <w:rsid w:val="00050324"/>
    <w:rsid w:val="0005727E"/>
    <w:rsid w:val="000A0150"/>
    <w:rsid w:val="000B590A"/>
    <w:rsid w:val="000C3398"/>
    <w:rsid w:val="000E63C9"/>
    <w:rsid w:val="001077EB"/>
    <w:rsid w:val="00125DE7"/>
    <w:rsid w:val="00130E9D"/>
    <w:rsid w:val="001427DC"/>
    <w:rsid w:val="00142E75"/>
    <w:rsid w:val="00150A6D"/>
    <w:rsid w:val="00185B35"/>
    <w:rsid w:val="00190754"/>
    <w:rsid w:val="001F2BC8"/>
    <w:rsid w:val="001F5F6B"/>
    <w:rsid w:val="00201D37"/>
    <w:rsid w:val="002121E2"/>
    <w:rsid w:val="00243EBC"/>
    <w:rsid w:val="00246A35"/>
    <w:rsid w:val="00251B8C"/>
    <w:rsid w:val="00282B3B"/>
    <w:rsid w:val="00284348"/>
    <w:rsid w:val="002A0F20"/>
    <w:rsid w:val="002A12C2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4110DE"/>
    <w:rsid w:val="0044085A"/>
    <w:rsid w:val="00443471"/>
    <w:rsid w:val="004711D7"/>
    <w:rsid w:val="00486BB2"/>
    <w:rsid w:val="004A6A10"/>
    <w:rsid w:val="004B21A5"/>
    <w:rsid w:val="004D0AB5"/>
    <w:rsid w:val="005037F0"/>
    <w:rsid w:val="00516A86"/>
    <w:rsid w:val="0052169C"/>
    <w:rsid w:val="005275F6"/>
    <w:rsid w:val="00530BAF"/>
    <w:rsid w:val="00537345"/>
    <w:rsid w:val="00547821"/>
    <w:rsid w:val="00572102"/>
    <w:rsid w:val="005E39CE"/>
    <w:rsid w:val="005F1BB0"/>
    <w:rsid w:val="00656702"/>
    <w:rsid w:val="00656C4D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302B3"/>
    <w:rsid w:val="00730733"/>
    <w:rsid w:val="00730E3A"/>
    <w:rsid w:val="00735B96"/>
    <w:rsid w:val="00736AAF"/>
    <w:rsid w:val="00765B2A"/>
    <w:rsid w:val="00782BFC"/>
    <w:rsid w:val="00783A34"/>
    <w:rsid w:val="007A03EA"/>
    <w:rsid w:val="007A2E7A"/>
    <w:rsid w:val="007C6818"/>
    <w:rsid w:val="007C6B52"/>
    <w:rsid w:val="007D16C5"/>
    <w:rsid w:val="007D7006"/>
    <w:rsid w:val="00802AE7"/>
    <w:rsid w:val="00820D4E"/>
    <w:rsid w:val="00825F05"/>
    <w:rsid w:val="00846F9C"/>
    <w:rsid w:val="008526CC"/>
    <w:rsid w:val="00862FE4"/>
    <w:rsid w:val="0086389A"/>
    <w:rsid w:val="0087605E"/>
    <w:rsid w:val="00892FF4"/>
    <w:rsid w:val="008B1FEE"/>
    <w:rsid w:val="008D0683"/>
    <w:rsid w:val="008D26AE"/>
    <w:rsid w:val="00903C32"/>
    <w:rsid w:val="00916B16"/>
    <w:rsid w:val="009173B9"/>
    <w:rsid w:val="0093335D"/>
    <w:rsid w:val="0093613E"/>
    <w:rsid w:val="00943026"/>
    <w:rsid w:val="00950BEA"/>
    <w:rsid w:val="00963317"/>
    <w:rsid w:val="00966B81"/>
    <w:rsid w:val="009A3B3A"/>
    <w:rsid w:val="009C7720"/>
    <w:rsid w:val="00A23AFA"/>
    <w:rsid w:val="00A31B3E"/>
    <w:rsid w:val="00A532F3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956E0"/>
    <w:rsid w:val="00BA2FB0"/>
    <w:rsid w:val="00BF3BD1"/>
    <w:rsid w:val="00C02B87"/>
    <w:rsid w:val="00C1022F"/>
    <w:rsid w:val="00C10DEA"/>
    <w:rsid w:val="00C4086D"/>
    <w:rsid w:val="00C476D5"/>
    <w:rsid w:val="00CA1896"/>
    <w:rsid w:val="00CB5B28"/>
    <w:rsid w:val="00CD35E0"/>
    <w:rsid w:val="00CF5371"/>
    <w:rsid w:val="00D0323A"/>
    <w:rsid w:val="00D0559F"/>
    <w:rsid w:val="00D077E9"/>
    <w:rsid w:val="00D3598B"/>
    <w:rsid w:val="00D42CB7"/>
    <w:rsid w:val="00D5413D"/>
    <w:rsid w:val="00D54D08"/>
    <w:rsid w:val="00D570A9"/>
    <w:rsid w:val="00D639C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F027C"/>
    <w:rsid w:val="00E00A32"/>
    <w:rsid w:val="00E22ACD"/>
    <w:rsid w:val="00E2673B"/>
    <w:rsid w:val="00E26793"/>
    <w:rsid w:val="00E45839"/>
    <w:rsid w:val="00E620B0"/>
    <w:rsid w:val="00E63583"/>
    <w:rsid w:val="00E81B40"/>
    <w:rsid w:val="00E959E4"/>
    <w:rsid w:val="00EA399A"/>
    <w:rsid w:val="00EE326E"/>
    <w:rsid w:val="00EF555B"/>
    <w:rsid w:val="00F027BB"/>
    <w:rsid w:val="00F11DCF"/>
    <w:rsid w:val="00F162EA"/>
    <w:rsid w:val="00F44E0C"/>
    <w:rsid w:val="00F52D27"/>
    <w:rsid w:val="00F575EE"/>
    <w:rsid w:val="00F83527"/>
    <w:rsid w:val="00F90E6D"/>
    <w:rsid w:val="00F959C4"/>
    <w:rsid w:val="00FA4949"/>
    <w:rsid w:val="00FD583F"/>
    <w:rsid w:val="00FD7269"/>
    <w:rsid w:val="00FD7488"/>
    <w:rsid w:val="00FE5793"/>
    <w:rsid w:val="00FF16B4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463ED9"/>
    <w:rsid w:val="0046493B"/>
    <w:rsid w:val="0071676C"/>
    <w:rsid w:val="007616D6"/>
    <w:rsid w:val="008245C4"/>
    <w:rsid w:val="00830203"/>
    <w:rsid w:val="008669F1"/>
    <w:rsid w:val="00983D8B"/>
    <w:rsid w:val="009C2CE2"/>
    <w:rsid w:val="009E7FA5"/>
    <w:rsid w:val="00CB383E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4" ma:contentTypeDescription="Create a new document." ma:contentTypeScope="" ma:versionID="5159255b360876aadc176e14c3f5150a">
  <xsd:schema xmlns:xsd="http://www.w3.org/2001/XMLSchema" xmlns:xs="http://www.w3.org/2001/XMLSchema" xmlns:p="http://schemas.microsoft.com/office/2006/metadata/properties" xmlns:ns2="c31f8e2a-23f4-4a27-a59a-7f1d322c7a30" targetNamespace="http://schemas.microsoft.com/office/2006/metadata/properties" ma:root="true" ma:fieldsID="00856aef71ba8133d8d7b8bde7567c6b" ns2:_="">
    <xsd:import namespace="c31f8e2a-23f4-4a27-a59a-7f1d322c7a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AD6EF42-B505-4207-81C1-DE3820589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f8e2a-23f4-4a27-a59a-7f1d322c7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12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LNeilsen1996@outlook.com</cp:lastModifiedBy>
  <cp:revision>3</cp:revision>
  <cp:lastPrinted>2022-12-28T01:41:00Z</cp:lastPrinted>
  <dcterms:created xsi:type="dcterms:W3CDTF">2023-01-18T00:56:00Z</dcterms:created>
  <dcterms:modified xsi:type="dcterms:W3CDTF">2023-01-18T00:59:00Z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