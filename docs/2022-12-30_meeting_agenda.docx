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87B5" w14:textId="77777777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F9B5774" w14:textId="77777777" w:rsidTr="51C552A3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5F0C4F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50681F92" w14:textId="77777777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58FFAF5" w14:textId="77777777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7C27C115" w14:textId="77777777" w:rsidTr="51C552A3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76DDCC" w14:textId="77777777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BB55045" wp14:editId="45D5240F">
                      <wp:extent cx="3528695" cy="121031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A5B7A8" w14:textId="77777777" w:rsidR="00E12AD1" w:rsidRDefault="00000000" w:rsidP="00E12AD1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/>
              </mc:AlternateContent>
            </w:r>
          </w:p>
        </w:tc>
      </w:tr>
      <w:tr w:rsidR="00D077E9" w:rsidRPr="002C6C9A" w14:paraId="70C1CEB3" w14:textId="77777777" w:rsidTr="51C552A3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1C274B00" w14:textId="211EAB1A" w:rsidR="00D077E9" w:rsidRPr="002C6C9A" w:rsidRDefault="0004203E" w:rsidP="00D077E9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  <w:b w:val="0"/>
                  </w:rPr>
                  <w:t>DECEMBER 30, 2022</w:t>
                </w:r>
              </w:p>
            </w:sdtContent>
          </w:sdt>
          <w:p w14:paraId="2A7508F5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CD527BF" wp14:editId="38628B20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7A222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>
                      <w10:anchorlock/>
                    </v:line>
                  </w:pict>
                </mc:Fallback>
              </mc:AlternateContent>
            </w:r>
          </w:p>
          <w:p w14:paraId="66E55D31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83517DE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7E144CF" w14:textId="77777777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1819BD00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2E746FF5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43F7E45E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1800C63D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623A03D" w14:textId="77777777" w:rsidR="00D077E9" w:rsidRPr="002C6C9A" w:rsidRDefault="00D077E9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FC71DB3" w14:textId="77777777" w:rsidR="00F959C4" w:rsidRDefault="007A03EA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14:paraId="04CB3831" w14:textId="77777777" w:rsidR="00AC6B29" w:rsidRPr="00AC6B29" w:rsidRDefault="00AC6B29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03377351" w14:textId="77777777" w:rsidR="000B590A" w:rsidRPr="000B590A" w:rsidRDefault="00AC6B29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 w:rsidR="00656702">
        <w:br/>
      </w:r>
    </w:p>
    <w:p w14:paraId="014F90CB" w14:textId="77777777" w:rsidR="007A03EA" w:rsidRDefault="00656702" w:rsidP="000B590A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64726F39" w14:textId="77777777" w:rsidR="00656702" w:rsidRDefault="00AC6B29" w:rsidP="00AC6B29">
      <w:pPr>
        <w:pStyle w:val="Content"/>
      </w:pPr>
      <w:r>
        <w:t>Everyone to upload their paragraph</w:t>
      </w:r>
    </w:p>
    <w:p w14:paraId="1521C661" w14:textId="77777777" w:rsidR="00AC6B29" w:rsidRDefault="00AC6B29" w:rsidP="00656702">
      <w:pPr>
        <w:pStyle w:val="Content"/>
      </w:pPr>
    </w:p>
    <w:p w14:paraId="4BC43474" w14:textId="77777777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Group name:</w:t>
      </w:r>
    </w:p>
    <w:p w14:paraId="411D2F57" w14:textId="77777777" w:rsidR="00656702" w:rsidRPr="00AC6B29" w:rsidRDefault="00AC6B29" w:rsidP="00656702">
      <w:pPr>
        <w:pStyle w:val="Content"/>
      </w:pPr>
      <w:r>
        <w:t>Select a name for the group</w:t>
      </w:r>
    </w:p>
    <w:p w14:paraId="17ADF759" w14:textId="77777777" w:rsidR="00656702" w:rsidRDefault="00656702" w:rsidP="00656702">
      <w:pPr>
        <w:pStyle w:val="Content"/>
      </w:pPr>
    </w:p>
    <w:p w14:paraId="07F6C38A" w14:textId="77777777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Website:</w:t>
      </w:r>
    </w:p>
    <w:p w14:paraId="20B82D12" w14:textId="77777777" w:rsidR="000B590A" w:rsidRDefault="00AC6B29" w:rsidP="00656702">
      <w:pPr>
        <w:pStyle w:val="Content"/>
      </w:pPr>
      <w:r>
        <w:t>Select a base website for our group project</w:t>
      </w:r>
    </w:p>
    <w:p w14:paraId="54A5DE42" w14:textId="77777777" w:rsidR="00AC6B29" w:rsidRDefault="00AC6B29" w:rsidP="00656702">
      <w:pPr>
        <w:pStyle w:val="Content"/>
      </w:pPr>
    </w:p>
    <w:p w14:paraId="7A4C7831" w14:textId="77777777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IT Work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14:paraId="62ABF76B" w14:textId="77777777" w:rsidR="00EA399A" w:rsidRDefault="00AC6B29" w:rsidP="00EA399A">
      <w:pPr>
        <w:pStyle w:val="Content"/>
      </w:pPr>
      <w:r w:rsidRPr="00AC6B29">
        <w:t>choose between "Interview an IT professional" and "</w:t>
      </w:r>
      <w:proofErr w:type="spellStart"/>
      <w:r w:rsidRPr="00AC6B29">
        <w:t>summarise</w:t>
      </w:r>
      <w:proofErr w:type="spellEnd"/>
      <w:r w:rsidRPr="00AC6B29">
        <w:t xml:space="preserve"> a YouTube video"</w:t>
      </w:r>
    </w:p>
    <w:p w14:paraId="7A3FBB61" w14:textId="77777777" w:rsidR="00656702" w:rsidRDefault="00656702" w:rsidP="00656702">
      <w:pPr>
        <w:pStyle w:val="Content"/>
      </w:pPr>
    </w:p>
    <w:p w14:paraId="7A046D93" w14:textId="77777777" w:rsidR="00656702" w:rsidRDefault="00656702" w:rsidP="00EA399A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Project:</w:t>
      </w:r>
    </w:p>
    <w:p w14:paraId="16EC8BA1" w14:textId="77777777" w:rsidR="00EA399A" w:rsidRPr="00EA399A" w:rsidRDefault="00AC6B29" w:rsidP="00EA399A">
      <w:pPr>
        <w:pStyle w:val="Content"/>
      </w:pPr>
      <w:r>
        <w:t>Each share project idea, so the group can select one</w:t>
      </w:r>
      <w:r w:rsidR="00EA399A">
        <w:t xml:space="preserve"> </w:t>
      </w:r>
    </w:p>
    <w:sectPr w:rsidR="00EA399A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1A2C" w14:textId="77777777" w:rsidR="00BC0727" w:rsidRDefault="00BC0727">
      <w:r>
        <w:separator/>
      </w:r>
    </w:p>
    <w:p w14:paraId="4834F32F" w14:textId="77777777" w:rsidR="00BC0727" w:rsidRDefault="00BC0727"/>
  </w:endnote>
  <w:endnote w:type="continuationSeparator" w:id="0">
    <w:p w14:paraId="7B5E0020" w14:textId="77777777" w:rsidR="00BC0727" w:rsidRDefault="00BC0727">
      <w:r>
        <w:continuationSeparator/>
      </w:r>
    </w:p>
    <w:p w14:paraId="6037C049" w14:textId="77777777" w:rsidR="00BC0727" w:rsidRDefault="00BC0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35B3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14310459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6CBF" w14:textId="77777777" w:rsidR="00BC0727" w:rsidRDefault="00BC0727">
      <w:r>
        <w:separator/>
      </w:r>
    </w:p>
    <w:p w14:paraId="0DD9923D" w14:textId="77777777" w:rsidR="00BC0727" w:rsidRDefault="00BC0727"/>
  </w:footnote>
  <w:footnote w:type="continuationSeparator" w:id="0">
    <w:p w14:paraId="1E627E7A" w14:textId="77777777" w:rsidR="00BC0727" w:rsidRDefault="00BC0727">
      <w:r>
        <w:continuationSeparator/>
      </w:r>
    </w:p>
    <w:p w14:paraId="439AC731" w14:textId="77777777" w:rsidR="00BC0727" w:rsidRDefault="00BC0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D4D199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22EBDB69" w14:textId="77777777" w:rsidR="00D077E9" w:rsidRDefault="00D077E9">
          <w:pPr>
            <w:pStyle w:val="Header"/>
          </w:pPr>
        </w:p>
      </w:tc>
    </w:tr>
  </w:tbl>
  <w:p w14:paraId="21DBBCE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4203E"/>
    <w:rsid w:val="00050324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302B3"/>
    <w:rsid w:val="00730733"/>
    <w:rsid w:val="00730E3A"/>
    <w:rsid w:val="00736AAF"/>
    <w:rsid w:val="00765B2A"/>
    <w:rsid w:val="00782BFC"/>
    <w:rsid w:val="00783A34"/>
    <w:rsid w:val="007A03EA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C0727"/>
    <w:rsid w:val="00C02B87"/>
    <w:rsid w:val="00C10DEA"/>
    <w:rsid w:val="00C4086D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  <w:rsid w:val="12A3C8F7"/>
    <w:rsid w:val="51C552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E97B5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5E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9E7FA5"/>
    <w:rsid w:val="00E908C2"/>
    <w:rsid w:val="00EA5656"/>
    <w:rsid w:val="00F1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8</cp:revision>
  <cp:lastPrinted>2022-12-28T01:41:00Z</cp:lastPrinted>
  <dcterms:created xsi:type="dcterms:W3CDTF">2023-01-04T00:48:00Z</dcterms:created>
  <dcterms:modified xsi:type="dcterms:W3CDTF">2023-01-18T08:54:00Z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