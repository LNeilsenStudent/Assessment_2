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07C20A40" w:rsidR="00530BAF" w:rsidRPr="002C6C9A" w:rsidRDefault="00CC5817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07C20A40" w:rsidR="00530BAF" w:rsidRPr="002C6C9A" w:rsidRDefault="00CC5817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AC70BAF" w14:textId="13BA20FE" w:rsidR="007C6818" w:rsidRPr="007C6818" w:rsidRDefault="0048411F" w:rsidP="00D077E9">
            <w:pPr>
              <w:rPr>
                <w:rFonts w:ascii="Arial" w:hAnsi="Arial" w:cs="Arial"/>
                <w:b w:val="0"/>
                <w:caps/>
                <w:spacing w:val="20"/>
                <w:sz w:val="32"/>
              </w:rPr>
            </w:pPr>
            <w:r>
              <w:rPr>
                <w:rStyle w:val="SubtitleChar"/>
              </w:rPr>
              <w:t>JANUARY 13, 2023</w:t>
            </w:r>
          </w:p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339FA2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</w:t>
                </w:r>
                <w:proofErr w:type="spellStart"/>
                <w:r w:rsidR="00FF70E2">
                  <w:rPr>
                    <w:rFonts w:ascii="Arial" w:hAnsi="Arial" w:cs="Arial"/>
                  </w:rPr>
                  <w:t>Neilsen</w:t>
                </w:r>
                <w:proofErr w:type="spellEnd"/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6EA451BB" w14:textId="2A9CD997" w:rsidR="007C6818" w:rsidRDefault="00892FF4" w:rsidP="00547821">
      <w:pPr>
        <w:pStyle w:val="ListParagraph"/>
      </w:pPr>
      <w:r>
        <w:t>Appendices:</w:t>
      </w:r>
    </w:p>
    <w:p w14:paraId="5E5433AB" w14:textId="06E5E85A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Links/reference at top of the page</w:t>
      </w:r>
    </w:p>
    <w:p w14:paraId="3D0F667D" w14:textId="7448DBF6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In PDF: the appendices will go at the end, with references where needed</w:t>
      </w:r>
    </w:p>
    <w:p w14:paraId="2A2B647B" w14:textId="684397FD" w:rsidR="00892FF4" w:rsidRDefault="00892FF4" w:rsidP="00892FF4">
      <w:pPr>
        <w:ind w:left="720"/>
      </w:pPr>
      <w:r>
        <w:t>Dream job section:</w:t>
      </w:r>
    </w:p>
    <w:p w14:paraId="042AB3E2" w14:textId="76D33A31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Everyone should review Ash’s work.</w:t>
      </w:r>
    </w:p>
    <w:p w14:paraId="206C67C2" w14:textId="0EF0D536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Alex will read Ash and </w:t>
      </w:r>
      <w:proofErr w:type="spellStart"/>
      <w:r>
        <w:rPr>
          <w:b w:val="0"/>
          <w:bCs/>
        </w:rPr>
        <w:t>Lachies</w:t>
      </w:r>
      <w:proofErr w:type="spellEnd"/>
      <w:r>
        <w:rPr>
          <w:b w:val="0"/>
          <w:bCs/>
        </w:rPr>
        <w:t xml:space="preserve"> work to make group paragraph of industry data</w:t>
      </w:r>
    </w:p>
    <w:p w14:paraId="48303B74" w14:textId="1079B030" w:rsidR="00892FF4" w:rsidRDefault="00892FF4" w:rsidP="00892FF4">
      <w:pPr>
        <w:ind w:left="720"/>
      </w:pPr>
      <w:r>
        <w:t>Tools:</w:t>
      </w:r>
    </w:p>
    <w:p w14:paraId="2768D6A3" w14:textId="3F4EC5E6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4C0ADE59" w14:textId="069E5311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MS Teams info should be included here</w:t>
      </w:r>
    </w:p>
    <w:p w14:paraId="02E562E9" w14:textId="23632BD1" w:rsidR="00201D37" w:rsidRDefault="00201D37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More specific comments</w:t>
      </w:r>
    </w:p>
    <w:p w14:paraId="011D1A2A" w14:textId="198DFF09" w:rsidR="00892FF4" w:rsidRDefault="00892FF4" w:rsidP="00892FF4">
      <w:pPr>
        <w:ind w:left="720"/>
      </w:pPr>
      <w:r>
        <w:t>Web:</w:t>
      </w:r>
    </w:p>
    <w:p w14:paraId="14CD152A" w14:textId="6952E0C2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We don’t need to add languages past </w:t>
      </w:r>
      <w:proofErr w:type="spellStart"/>
      <w:r>
        <w:rPr>
          <w:b w:val="0"/>
          <w:bCs/>
        </w:rPr>
        <w:t>css</w:t>
      </w:r>
      <w:proofErr w:type="spellEnd"/>
      <w:r>
        <w:rPr>
          <w:b w:val="0"/>
          <w:bCs/>
        </w:rPr>
        <w:t>, html and .</w:t>
      </w:r>
      <w:proofErr w:type="spellStart"/>
      <w:r>
        <w:rPr>
          <w:b w:val="0"/>
          <w:bCs/>
        </w:rPr>
        <w:t>js</w:t>
      </w:r>
      <w:proofErr w:type="spellEnd"/>
    </w:p>
    <w:p w14:paraId="2B85627F" w14:textId="63D8E3A1" w:rsidR="00892FF4" w:rsidRP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  <w:i/>
          <w:iCs/>
        </w:rPr>
        <w:t>We discussed Alex and Ida’s workflow</w:t>
      </w:r>
    </w:p>
    <w:p w14:paraId="12A17D05" w14:textId="119816C9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Ensure that final PDF is same as website</w:t>
      </w:r>
    </w:p>
    <w:p w14:paraId="12AED9F0" w14:textId="688B879C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Test result in modal windows</w:t>
      </w:r>
    </w:p>
    <w:p w14:paraId="4BDE5E63" w14:textId="2E8475D8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Use “\n” to create new lines in text</w:t>
      </w:r>
    </w:p>
    <w:p w14:paraId="2AA9B38A" w14:textId="255F104B" w:rsidR="00892FF4" w:rsidRDefault="00892FF4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Grid view for personality test results and other personal info</w:t>
      </w:r>
    </w:p>
    <w:p w14:paraId="4B00DB3F" w14:textId="0E452036" w:rsidR="0052169C" w:rsidRDefault="0052169C" w:rsidP="00892FF4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Web team: keep an eye on document changes, in case info is updated after adding to web</w:t>
      </w:r>
    </w:p>
    <w:p w14:paraId="0CF166C0" w14:textId="249968DF" w:rsidR="00963317" w:rsidRDefault="00963317" w:rsidP="00963317">
      <w:pPr>
        <w:ind w:left="720"/>
      </w:pPr>
      <w:r>
        <w:t>Editing:</w:t>
      </w:r>
    </w:p>
    <w:p w14:paraId="2C58EF8E" w14:textId="5477BB9B" w:rsidR="00963317" w:rsidRDefault="0096331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</w:p>
    <w:p w14:paraId="106508D8" w14:textId="7EAAD541" w:rsidR="00963317" w:rsidRDefault="0096331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No offense to be taken when giving/receiving correction</w:t>
      </w:r>
    </w:p>
    <w:p w14:paraId="7AC42123" w14:textId="0C3A9800" w:rsidR="00201D37" w:rsidRDefault="00201D37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 xml:space="preserve">Chris may have pictures to add of Nathan. </w:t>
      </w:r>
    </w:p>
    <w:p w14:paraId="3EE5FA03" w14:textId="32D8B1A3" w:rsidR="00FF5D9B" w:rsidRDefault="00FF5D9B" w:rsidP="0096331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Use highlighting conventions for editing.</w:t>
      </w:r>
    </w:p>
    <w:p w14:paraId="0D30AEB3" w14:textId="1FDE86B4" w:rsidR="00201D37" w:rsidRDefault="00201D37" w:rsidP="00201D37">
      <w:pPr>
        <w:ind w:left="720"/>
      </w:pPr>
      <w:r>
        <w:t>Assignment Document:</w:t>
      </w:r>
    </w:p>
    <w:p w14:paraId="36E27C83" w14:textId="1EE58F1F" w:rsidR="00201D37" w:rsidRPr="00201D37" w:rsidRDefault="00201D37" w:rsidP="00201D37">
      <w:pPr>
        <w:pStyle w:val="ListParagraph"/>
        <w:numPr>
          <w:ilvl w:val="0"/>
          <w:numId w:val="19"/>
        </w:numPr>
      </w:pPr>
      <w:r>
        <w:rPr>
          <w:b w:val="0"/>
          <w:bCs/>
        </w:rPr>
        <w:t xml:space="preserve">Use an assignment 1 document that received full marks </w:t>
      </w:r>
    </w:p>
    <w:p w14:paraId="67B04EE2" w14:textId="2E94B663" w:rsidR="00201D37" w:rsidRPr="00201D37" w:rsidRDefault="00201D37" w:rsidP="00201D37">
      <w:pPr>
        <w:pStyle w:val="ListParagraph"/>
        <w:numPr>
          <w:ilvl w:val="0"/>
          <w:numId w:val="19"/>
        </w:numPr>
      </w:pPr>
      <w:r>
        <w:rPr>
          <w:b w:val="0"/>
          <w:bCs/>
        </w:rPr>
        <w:t>Ida will assemble the final PDF</w:t>
      </w:r>
    </w:p>
    <w:p w14:paraId="1A25B60E" w14:textId="05FDC2F0" w:rsidR="00201D37" w:rsidRDefault="00201D37" w:rsidP="00201D37">
      <w:pPr>
        <w:ind w:left="720"/>
      </w:pPr>
      <w:r>
        <w:t>Outstanding tasks:</w:t>
      </w:r>
    </w:p>
    <w:p w14:paraId="732C20B0" w14:textId="1BECEC83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All assignment one websites must be live</w:t>
      </w:r>
    </w:p>
    <w:p w14:paraId="6B3A0C6B" w14:textId="2919B466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proofErr w:type="spellStart"/>
      <w:r>
        <w:rPr>
          <w:b w:val="0"/>
          <w:bCs/>
        </w:rPr>
        <w:lastRenderedPageBreak/>
        <w:t>Sparkplus</w:t>
      </w:r>
      <w:proofErr w:type="spellEnd"/>
      <w:r>
        <w:rPr>
          <w:b w:val="0"/>
          <w:bCs/>
        </w:rPr>
        <w:t>: waiting for Anthony to activate links</w:t>
      </w:r>
    </w:p>
    <w:p w14:paraId="5A2A8492" w14:textId="4740BC57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Group reflections: Each person should set aside time to do their reflection</w:t>
      </w:r>
    </w:p>
    <w:p w14:paraId="19863F08" w14:textId="1B7AAB48" w:rsidR="00201D37" w:rsidRDefault="00201D37" w:rsidP="00201D3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Keep up with modules. This will matter for assignment four</w:t>
      </w:r>
    </w:p>
    <w:p w14:paraId="4C0998CF" w14:textId="3EE18174" w:rsidR="004711D7" w:rsidRDefault="004711D7" w:rsidP="004711D7">
      <w:pPr>
        <w:ind w:left="720"/>
      </w:pPr>
      <w:r>
        <w:t>Group dispute:</w:t>
      </w:r>
    </w:p>
    <w:p w14:paraId="6C302258" w14:textId="00CCA415" w:rsidR="004711D7" w:rsidRDefault="004711D7" w:rsidP="004711D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Glenn has been removed from the group</w:t>
      </w:r>
    </w:p>
    <w:p w14:paraId="65576D54" w14:textId="5AC6C21F" w:rsidR="004711D7" w:rsidRDefault="004711D7" w:rsidP="004711D7">
      <w:pPr>
        <w:pStyle w:val="ListParagraph"/>
        <w:numPr>
          <w:ilvl w:val="0"/>
          <w:numId w:val="19"/>
        </w:numPr>
        <w:rPr>
          <w:b w:val="0"/>
          <w:bCs/>
        </w:rPr>
      </w:pPr>
      <w:proofErr w:type="gramStart"/>
      <w:r>
        <w:rPr>
          <w:b w:val="0"/>
          <w:bCs/>
        </w:rPr>
        <w:t>All of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Glenns</w:t>
      </w:r>
      <w:proofErr w:type="spellEnd"/>
      <w:r>
        <w:rPr>
          <w:b w:val="0"/>
          <w:bCs/>
        </w:rPr>
        <w:t xml:space="preserve"> information should be removed</w:t>
      </w:r>
    </w:p>
    <w:p w14:paraId="1611F761" w14:textId="0C62CCA8" w:rsidR="004711D7" w:rsidRDefault="004711D7" w:rsidP="004711D7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All access should be removed on teams and GitHub</w:t>
      </w:r>
    </w:p>
    <w:p w14:paraId="4551FB02" w14:textId="46164E15" w:rsidR="00F575EE" w:rsidRDefault="00F575EE" w:rsidP="00F575EE">
      <w:pPr>
        <w:ind w:left="720"/>
      </w:pPr>
      <w:r>
        <w:t>Project idea:</w:t>
      </w:r>
    </w:p>
    <w:p w14:paraId="60BE4415" w14:textId="1B4C318A" w:rsidR="00F575EE" w:rsidRDefault="00F575EE" w:rsidP="00F575EE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Changed idea to fast quoting app</w:t>
      </w:r>
    </w:p>
    <w:p w14:paraId="55154BFB" w14:textId="43CAC87A" w:rsidR="00F575EE" w:rsidRDefault="00F575EE" w:rsidP="00F575EE">
      <w:pPr>
        <w:pStyle w:val="ListParagraph"/>
        <w:numPr>
          <w:ilvl w:val="0"/>
          <w:numId w:val="19"/>
        </w:numPr>
        <w:rPr>
          <w:b w:val="0"/>
          <w:bCs/>
        </w:rPr>
      </w:pPr>
      <w:r>
        <w:rPr>
          <w:b w:val="0"/>
          <w:bCs/>
        </w:rPr>
        <w:t>Lachie will complete this section</w:t>
      </w:r>
    </w:p>
    <w:p w14:paraId="5579CD15" w14:textId="6C6F5C45" w:rsidR="00F575EE" w:rsidRDefault="00F575EE" w:rsidP="00F575EE">
      <w:pPr>
        <w:ind w:left="720"/>
        <w:rPr>
          <w:b w:val="0"/>
          <w:bCs/>
        </w:rPr>
      </w:pPr>
    </w:p>
    <w:p w14:paraId="0733C1C6" w14:textId="52FEA91F" w:rsidR="00F575EE" w:rsidRPr="00F575EE" w:rsidRDefault="00F575EE" w:rsidP="00F575EE">
      <w:pPr>
        <w:ind w:left="720"/>
      </w:pPr>
      <w:r>
        <w:t>Each add personal paragraph to “</w:t>
      </w:r>
      <w:proofErr w:type="spellStart"/>
      <w:r>
        <w:t>Industry_data</w:t>
      </w:r>
      <w:proofErr w:type="spellEnd"/>
      <w:r>
        <w:t>”</w:t>
      </w:r>
    </w:p>
    <w:p w14:paraId="5C44C75C" w14:textId="77777777" w:rsidR="00892FF4" w:rsidRPr="00EA399A" w:rsidRDefault="00892FF4" w:rsidP="00547821">
      <w:pPr>
        <w:pStyle w:val="ListParagraph"/>
      </w:pPr>
    </w:p>
    <w:sectPr w:rsidR="00892FF4" w:rsidRPr="00EA399A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F660" w14:textId="77777777" w:rsidR="00B8499D" w:rsidRDefault="00B8499D">
      <w:r>
        <w:separator/>
      </w:r>
    </w:p>
    <w:p w14:paraId="77177300" w14:textId="77777777" w:rsidR="00B8499D" w:rsidRDefault="00B8499D"/>
  </w:endnote>
  <w:endnote w:type="continuationSeparator" w:id="0">
    <w:p w14:paraId="7857E781" w14:textId="77777777" w:rsidR="00B8499D" w:rsidRDefault="00B8499D">
      <w:r>
        <w:continuationSeparator/>
      </w:r>
    </w:p>
    <w:p w14:paraId="5F592DB5" w14:textId="77777777" w:rsidR="00B8499D" w:rsidRDefault="00B849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8BA2" w14:textId="77777777" w:rsidR="00B8499D" w:rsidRDefault="00B8499D">
      <w:r>
        <w:separator/>
      </w:r>
    </w:p>
    <w:p w14:paraId="5554A0E3" w14:textId="77777777" w:rsidR="00B8499D" w:rsidRDefault="00B8499D"/>
  </w:footnote>
  <w:footnote w:type="continuationSeparator" w:id="0">
    <w:p w14:paraId="4DA13A19" w14:textId="77777777" w:rsidR="00B8499D" w:rsidRDefault="00B8499D">
      <w:r>
        <w:continuationSeparator/>
      </w:r>
    </w:p>
    <w:p w14:paraId="3D3EA54D" w14:textId="77777777" w:rsidR="00B8499D" w:rsidRDefault="00B849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4"/>
  </w:num>
  <w:num w:numId="2" w16cid:durableId="878123830">
    <w:abstractNumId w:val="5"/>
  </w:num>
  <w:num w:numId="3" w16cid:durableId="285044597">
    <w:abstractNumId w:val="13"/>
  </w:num>
  <w:num w:numId="4" w16cid:durableId="1217005966">
    <w:abstractNumId w:val="2"/>
  </w:num>
  <w:num w:numId="5" w16cid:durableId="2129161823">
    <w:abstractNumId w:val="0"/>
  </w:num>
  <w:num w:numId="6" w16cid:durableId="1516649146">
    <w:abstractNumId w:val="11"/>
  </w:num>
  <w:num w:numId="7" w16cid:durableId="960921337">
    <w:abstractNumId w:val="4"/>
  </w:num>
  <w:num w:numId="8" w16cid:durableId="437873469">
    <w:abstractNumId w:val="8"/>
  </w:num>
  <w:num w:numId="9" w16cid:durableId="102236574">
    <w:abstractNumId w:val="3"/>
  </w:num>
  <w:num w:numId="10" w16cid:durableId="982587488">
    <w:abstractNumId w:val="7"/>
  </w:num>
  <w:num w:numId="11" w16cid:durableId="1894736452">
    <w:abstractNumId w:val="12"/>
  </w:num>
  <w:num w:numId="12" w16cid:durableId="67311056">
    <w:abstractNumId w:val="17"/>
  </w:num>
  <w:num w:numId="13" w16cid:durableId="1685863942">
    <w:abstractNumId w:val="10"/>
  </w:num>
  <w:num w:numId="14" w16cid:durableId="576939198">
    <w:abstractNumId w:val="16"/>
  </w:num>
  <w:num w:numId="15" w16cid:durableId="736899845">
    <w:abstractNumId w:val="6"/>
  </w:num>
  <w:num w:numId="16" w16cid:durableId="2031223555">
    <w:abstractNumId w:val="1"/>
  </w:num>
  <w:num w:numId="17" w16cid:durableId="1058938054">
    <w:abstractNumId w:val="15"/>
  </w:num>
  <w:num w:numId="18" w16cid:durableId="1307080515">
    <w:abstractNumId w:val="18"/>
  </w:num>
  <w:num w:numId="19" w16cid:durableId="92241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5F6B"/>
    <w:rsid w:val="00201D37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711D7"/>
    <w:rsid w:val="0048411F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30D"/>
    <w:rsid w:val="007302B3"/>
    <w:rsid w:val="00730733"/>
    <w:rsid w:val="00730E3A"/>
    <w:rsid w:val="00736AAF"/>
    <w:rsid w:val="00765B2A"/>
    <w:rsid w:val="00782BFC"/>
    <w:rsid w:val="00783A34"/>
    <w:rsid w:val="0079176D"/>
    <w:rsid w:val="007A03E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8499D"/>
    <w:rsid w:val="00B90F82"/>
    <w:rsid w:val="00BA2FB0"/>
    <w:rsid w:val="00BF3BD1"/>
    <w:rsid w:val="00C02B87"/>
    <w:rsid w:val="00C10DEA"/>
    <w:rsid w:val="00C4086D"/>
    <w:rsid w:val="00C476D5"/>
    <w:rsid w:val="00C80336"/>
    <w:rsid w:val="00CA1896"/>
    <w:rsid w:val="00CB5B28"/>
    <w:rsid w:val="00CC5817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71676C"/>
    <w:rsid w:val="007616D6"/>
    <w:rsid w:val="00830203"/>
    <w:rsid w:val="00853B7F"/>
    <w:rsid w:val="008669F1"/>
    <w:rsid w:val="00983D8B"/>
    <w:rsid w:val="009C2CE2"/>
    <w:rsid w:val="009E7FA5"/>
    <w:rsid w:val="00AD4E17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1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4</cp:revision>
  <cp:lastPrinted>2022-12-28T01:41:00Z</cp:lastPrinted>
  <dcterms:created xsi:type="dcterms:W3CDTF">2023-01-14T05:53:00Z</dcterms:created>
  <dcterms:modified xsi:type="dcterms:W3CDTF">2023-01-18T09:48:00Z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