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26D307AD" w:rsidR="00D077E9" w:rsidRPr="002C6C9A" w:rsidRDefault="00530BAF" w:rsidP="00D077E9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08DA4434" wp14:editId="387735E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5BE7A8" w14:textId="7E696161" w:rsidR="00530BAF" w:rsidRPr="002C6C9A" w:rsidRDefault="007C6818" w:rsidP="00530BAF">
                                  <w:pPr>
                                    <w:pStyle w:val="Title"/>
                                  </w:pPr>
                                  <w:r>
                                    <w:t>Agenda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8DA44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 filled="f" stroked="f" strokeweight=".5pt">
                      <v:textbox>
                        <w:txbxContent>
                          <w:p w14:paraId="7E5BE7A8" w14:textId="7E696161" w:rsidR="00530BAF" w:rsidRPr="002C6C9A" w:rsidRDefault="007C6818" w:rsidP="00530BAF">
                            <w:pPr>
                              <w:pStyle w:val="Title"/>
                            </w:pPr>
                            <w:r>
                              <w:t>Agenda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Content>
              <w:p w14:paraId="6AC70BAF" w14:textId="2F0578B7" w:rsidR="007C6818" w:rsidRPr="007C6818" w:rsidRDefault="00F03DD8" w:rsidP="00D077E9">
                <w:pPr>
                  <w:rPr>
                    <w:rFonts w:ascii="Arial" w:hAnsi="Arial" w:cs="Arial"/>
                    <w:b w:val="0"/>
                    <w:caps/>
                    <w:spacing w:val="20"/>
                    <w:sz w:val="32"/>
                  </w:rPr>
                </w:pPr>
                <w:r>
                  <w:rPr>
                    <w:rStyle w:val="SubtitleChar"/>
                    <w:b w:val="0"/>
                  </w:rPr>
                  <w:t>JANUARY 6, 2023</w:t>
                </w:r>
              </w:p>
            </w:sdtContent>
          </w:sdt>
          <w:p w14:paraId="49EFEC6F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9464C09" wp14:editId="4DD313D2">
                      <wp:extent cx="1793875" cy="10160"/>
                      <wp:effectExtent l="19050" t="19050" r="34925" b="2794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222D28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530BAF" w:rsidRPr="002C6C9A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86EC2EC" w14:textId="398E0AFC" w:rsidR="000B590A" w:rsidRPr="00E2673B" w:rsidRDefault="00D077E9" w:rsidP="00E2673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 w:rsidR="00656702">
        <w:lastRenderedPageBreak/>
        <w:br/>
      </w:r>
    </w:p>
    <w:p w14:paraId="0244B273" w14:textId="5F6E7D49" w:rsidR="007A03EA" w:rsidRDefault="00E2673B" w:rsidP="000B590A">
      <w:pPr>
        <w:pStyle w:val="Content"/>
        <w:rPr>
          <w:rFonts w:ascii="Arial" w:hAnsi="Arial" w:cs="Arial"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Assignment 1 Feedback</w:t>
      </w:r>
      <w:r w:rsidR="00656702">
        <w:rPr>
          <w:rFonts w:ascii="Arial" w:hAnsi="Arial" w:cs="Arial"/>
          <w:bCs/>
          <w:sz w:val="40"/>
          <w:szCs w:val="32"/>
        </w:rPr>
        <w:t>:</w:t>
      </w:r>
    </w:p>
    <w:p w14:paraId="5403E2FB" w14:textId="18B52DEF" w:rsidR="00656702" w:rsidRDefault="00E2673B" w:rsidP="00E2673B">
      <w:pPr>
        <w:pStyle w:val="Content"/>
      </w:pPr>
      <w:r>
        <w:t>Each discuss our feedback, and what will need to be improved</w:t>
      </w:r>
    </w:p>
    <w:p w14:paraId="79AFE577" w14:textId="13E3F19A" w:rsidR="002A0F20" w:rsidRPr="007C6818" w:rsidRDefault="002A0F20" w:rsidP="00E2673B">
      <w:pPr>
        <w:pStyle w:val="Content"/>
      </w:pPr>
      <w:r>
        <w:t>It is important that each job role pays specific attention to feedback on items that relate to their role.</w:t>
      </w:r>
    </w:p>
    <w:p w14:paraId="6D8BE4A9" w14:textId="2AD00B81" w:rsidR="00656702" w:rsidRDefault="00656702" w:rsidP="00656702">
      <w:pPr>
        <w:pStyle w:val="Content"/>
      </w:pPr>
    </w:p>
    <w:p w14:paraId="0A5611D5" w14:textId="131F151C" w:rsidR="00656702" w:rsidRDefault="007C6818" w:rsidP="00656702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A</w:t>
      </w:r>
      <w:r w:rsidR="00656702" w:rsidRPr="00656702">
        <w:rPr>
          <w:rFonts w:ascii="Arial" w:hAnsi="Arial" w:cs="Arial"/>
          <w:b w:val="0"/>
          <w:bCs/>
          <w:sz w:val="40"/>
          <w:szCs w:val="32"/>
        </w:rPr>
        <w:t>:</w:t>
      </w:r>
    </w:p>
    <w:p w14:paraId="1E3EF883" w14:textId="689B2B1A" w:rsidR="000B590A" w:rsidRDefault="007C6818" w:rsidP="00656702">
      <w:pPr>
        <w:pStyle w:val="Content"/>
      </w:pPr>
      <w:r>
        <w:t>Group discussion about Ash’s job</w:t>
      </w:r>
    </w:p>
    <w:p w14:paraId="0BA246FA" w14:textId="77777777" w:rsidR="00AC6B29" w:rsidRDefault="00AC6B29" w:rsidP="00656702">
      <w:pPr>
        <w:pStyle w:val="Content"/>
      </w:pPr>
    </w:p>
    <w:p w14:paraId="7A2D42A3" w14:textId="4C860D02" w:rsidR="00656702" w:rsidRDefault="007C6818" w:rsidP="00656702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B</w:t>
      </w:r>
      <w:r w:rsidR="00656702">
        <w:rPr>
          <w:rFonts w:ascii="Arial" w:hAnsi="Arial" w:cs="Arial"/>
          <w:b w:val="0"/>
          <w:bCs/>
          <w:sz w:val="40"/>
          <w:szCs w:val="32"/>
        </w:rPr>
        <w:t>:</w:t>
      </w:r>
    </w:p>
    <w:p w14:paraId="4BA3D20A" w14:textId="33117379" w:rsidR="007C6818" w:rsidRDefault="007C6818" w:rsidP="007C6818">
      <w:pPr>
        <w:pStyle w:val="Content"/>
      </w:pPr>
      <w:r>
        <w:t>Group discussion about Chris’s job</w:t>
      </w:r>
    </w:p>
    <w:p w14:paraId="2AF40A47" w14:textId="6F3B0E8C" w:rsidR="00656702" w:rsidRDefault="00656702" w:rsidP="00656702">
      <w:pPr>
        <w:pStyle w:val="Content"/>
      </w:pPr>
    </w:p>
    <w:p w14:paraId="5755308B" w14:textId="4A30DDA3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C:</w:t>
      </w:r>
    </w:p>
    <w:p w14:paraId="7A3427FF" w14:textId="74544249" w:rsidR="007C6818" w:rsidRDefault="007C6818" w:rsidP="007C6818">
      <w:pPr>
        <w:pStyle w:val="Content"/>
      </w:pPr>
      <w:r>
        <w:t>Group discussion about Glenn’s job</w:t>
      </w:r>
    </w:p>
    <w:p w14:paraId="7A669423" w14:textId="52179B0E" w:rsidR="00EA399A" w:rsidRDefault="00EA399A" w:rsidP="007C6818"/>
    <w:p w14:paraId="30E0777C" w14:textId="37D52D4F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D:</w:t>
      </w:r>
    </w:p>
    <w:p w14:paraId="2E548FF6" w14:textId="646A5D9E" w:rsidR="007C6818" w:rsidRDefault="007C6818" w:rsidP="007C6818">
      <w:pPr>
        <w:pStyle w:val="Content"/>
      </w:pPr>
      <w:r>
        <w:t>Group discussion about Lachie’s job</w:t>
      </w:r>
    </w:p>
    <w:p w14:paraId="67C490F6" w14:textId="7AFA0A80" w:rsidR="007C6818" w:rsidRDefault="007C6818" w:rsidP="007C6818">
      <w:pPr>
        <w:pStyle w:val="Content"/>
      </w:pPr>
    </w:p>
    <w:p w14:paraId="18AC5BFD" w14:textId="4ADC1498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E &amp; F:</w:t>
      </w:r>
    </w:p>
    <w:p w14:paraId="2751AD5D" w14:textId="30114F22" w:rsidR="007C6818" w:rsidRDefault="007C6818" w:rsidP="007C6818">
      <w:pPr>
        <w:pStyle w:val="Content"/>
      </w:pPr>
      <w:r>
        <w:t>Group discussion about Ida &amp; Alex’s job</w:t>
      </w:r>
    </w:p>
    <w:p w14:paraId="2315A15F" w14:textId="0FDC8112" w:rsidR="007C6818" w:rsidRDefault="007C6818" w:rsidP="007C6818">
      <w:pPr>
        <w:pStyle w:val="Content"/>
      </w:pPr>
    </w:p>
    <w:p w14:paraId="6571C83C" w14:textId="1083504D" w:rsidR="007C6818" w:rsidRDefault="007C6818" w:rsidP="007C6818">
      <w:pPr>
        <w:pStyle w:val="Content"/>
      </w:pPr>
    </w:p>
    <w:p w14:paraId="6EA451BB" w14:textId="77777777" w:rsidR="007C6818" w:rsidRPr="00EA399A" w:rsidRDefault="007C6818" w:rsidP="007C6818"/>
    <w:sectPr w:rsidR="007C6818" w:rsidRPr="00EA399A" w:rsidSect="00DF027C">
      <w:headerReference w:type="default" r:id="rId12"/>
      <w:footerReference w:type="default" r:id="rId13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49A6A" w14:textId="77777777" w:rsidR="00FC4A1E" w:rsidRDefault="00FC4A1E">
      <w:r>
        <w:separator/>
      </w:r>
    </w:p>
    <w:p w14:paraId="5684A1AF" w14:textId="77777777" w:rsidR="00FC4A1E" w:rsidRDefault="00FC4A1E"/>
  </w:endnote>
  <w:endnote w:type="continuationSeparator" w:id="0">
    <w:p w14:paraId="3DA43E3B" w14:textId="77777777" w:rsidR="00FC4A1E" w:rsidRDefault="00FC4A1E">
      <w:r>
        <w:continuationSeparator/>
      </w:r>
    </w:p>
    <w:p w14:paraId="60F43912" w14:textId="77777777" w:rsidR="00FC4A1E" w:rsidRDefault="00FC4A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9174A" w14:textId="77777777" w:rsidR="00FC4A1E" w:rsidRDefault="00FC4A1E">
      <w:r>
        <w:separator/>
      </w:r>
    </w:p>
    <w:p w14:paraId="1EDF2EBA" w14:textId="77777777" w:rsidR="00FC4A1E" w:rsidRDefault="00FC4A1E"/>
  </w:footnote>
  <w:footnote w:type="continuationSeparator" w:id="0">
    <w:p w14:paraId="55A38271" w14:textId="77777777" w:rsidR="00FC4A1E" w:rsidRDefault="00FC4A1E">
      <w:r>
        <w:continuationSeparator/>
      </w:r>
    </w:p>
    <w:p w14:paraId="7CCFFFE4" w14:textId="77777777" w:rsidR="00FC4A1E" w:rsidRDefault="00FC4A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7748832">
    <w:abstractNumId w:val="11"/>
  </w:num>
  <w:num w:numId="2" w16cid:durableId="878123830">
    <w:abstractNumId w:val="4"/>
  </w:num>
  <w:num w:numId="3" w16cid:durableId="285044597">
    <w:abstractNumId w:val="10"/>
  </w:num>
  <w:num w:numId="4" w16cid:durableId="1217005966">
    <w:abstractNumId w:val="1"/>
  </w:num>
  <w:num w:numId="5" w16cid:durableId="2129161823">
    <w:abstractNumId w:val="0"/>
  </w:num>
  <w:num w:numId="6" w16cid:durableId="1516649146">
    <w:abstractNumId w:val="8"/>
  </w:num>
  <w:num w:numId="7" w16cid:durableId="960921337">
    <w:abstractNumId w:val="3"/>
  </w:num>
  <w:num w:numId="8" w16cid:durableId="437873469">
    <w:abstractNumId w:val="6"/>
  </w:num>
  <w:num w:numId="9" w16cid:durableId="102236574">
    <w:abstractNumId w:val="2"/>
  </w:num>
  <w:num w:numId="10" w16cid:durableId="982587488">
    <w:abstractNumId w:val="5"/>
  </w:num>
  <w:num w:numId="11" w16cid:durableId="1894736452">
    <w:abstractNumId w:val="9"/>
  </w:num>
  <w:num w:numId="12" w16cid:durableId="67311056">
    <w:abstractNumId w:val="12"/>
  </w:num>
  <w:num w:numId="13" w16cid:durableId="16858639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A0150"/>
    <w:rsid w:val="000B590A"/>
    <w:rsid w:val="000E63C9"/>
    <w:rsid w:val="00130E9D"/>
    <w:rsid w:val="00142E75"/>
    <w:rsid w:val="00150A6D"/>
    <w:rsid w:val="00185B35"/>
    <w:rsid w:val="00190754"/>
    <w:rsid w:val="001F2BC8"/>
    <w:rsid w:val="001F5F6B"/>
    <w:rsid w:val="002121E2"/>
    <w:rsid w:val="00243EBC"/>
    <w:rsid w:val="00246A35"/>
    <w:rsid w:val="00251B8C"/>
    <w:rsid w:val="00284348"/>
    <w:rsid w:val="002A0F20"/>
    <w:rsid w:val="002C6113"/>
    <w:rsid w:val="002C6C9A"/>
    <w:rsid w:val="002C76B2"/>
    <w:rsid w:val="002D11AC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C2191"/>
    <w:rsid w:val="003D3863"/>
    <w:rsid w:val="004110DE"/>
    <w:rsid w:val="0044085A"/>
    <w:rsid w:val="00486BB2"/>
    <w:rsid w:val="004A6A10"/>
    <w:rsid w:val="004B21A5"/>
    <w:rsid w:val="004D0AB5"/>
    <w:rsid w:val="005037F0"/>
    <w:rsid w:val="00516A86"/>
    <w:rsid w:val="005275F6"/>
    <w:rsid w:val="00530BAF"/>
    <w:rsid w:val="00572102"/>
    <w:rsid w:val="005F1BB0"/>
    <w:rsid w:val="00656702"/>
    <w:rsid w:val="00656C4D"/>
    <w:rsid w:val="006E5716"/>
    <w:rsid w:val="006F4730"/>
    <w:rsid w:val="0071406E"/>
    <w:rsid w:val="007302B3"/>
    <w:rsid w:val="00730733"/>
    <w:rsid w:val="00730E3A"/>
    <w:rsid w:val="00736AAF"/>
    <w:rsid w:val="00765B2A"/>
    <w:rsid w:val="00782BFC"/>
    <w:rsid w:val="00783A34"/>
    <w:rsid w:val="007A03EA"/>
    <w:rsid w:val="007C6818"/>
    <w:rsid w:val="007C6B52"/>
    <w:rsid w:val="007D16C5"/>
    <w:rsid w:val="007D7006"/>
    <w:rsid w:val="00825F05"/>
    <w:rsid w:val="00846F9C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0AA"/>
    <w:rsid w:val="00A8489E"/>
    <w:rsid w:val="00A85DA3"/>
    <w:rsid w:val="00AA0B09"/>
    <w:rsid w:val="00AC29F3"/>
    <w:rsid w:val="00AC6B29"/>
    <w:rsid w:val="00AD60E1"/>
    <w:rsid w:val="00B231E5"/>
    <w:rsid w:val="00B61E39"/>
    <w:rsid w:val="00BA2FB0"/>
    <w:rsid w:val="00C02B87"/>
    <w:rsid w:val="00C10DEA"/>
    <w:rsid w:val="00C4086D"/>
    <w:rsid w:val="00C476D5"/>
    <w:rsid w:val="00CA1896"/>
    <w:rsid w:val="00CB5B28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B5F96"/>
    <w:rsid w:val="00DD152F"/>
    <w:rsid w:val="00DE213F"/>
    <w:rsid w:val="00DF027C"/>
    <w:rsid w:val="00E00A32"/>
    <w:rsid w:val="00E22ACD"/>
    <w:rsid w:val="00E2673B"/>
    <w:rsid w:val="00E26793"/>
    <w:rsid w:val="00E620B0"/>
    <w:rsid w:val="00E63583"/>
    <w:rsid w:val="00E81B40"/>
    <w:rsid w:val="00EA399A"/>
    <w:rsid w:val="00EF555B"/>
    <w:rsid w:val="00F027BB"/>
    <w:rsid w:val="00F03DD8"/>
    <w:rsid w:val="00F11DCF"/>
    <w:rsid w:val="00F162EA"/>
    <w:rsid w:val="00F44E0C"/>
    <w:rsid w:val="00F52D27"/>
    <w:rsid w:val="00F83527"/>
    <w:rsid w:val="00F959C4"/>
    <w:rsid w:val="00FA4949"/>
    <w:rsid w:val="00FC4A1E"/>
    <w:rsid w:val="00FD583F"/>
    <w:rsid w:val="00FD7488"/>
    <w:rsid w:val="00FE5793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A37B7EC6-F474-4C99-9854-8D15CDF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00000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00000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292D0E"/>
    <w:rsid w:val="00362BFA"/>
    <w:rsid w:val="00463ED9"/>
    <w:rsid w:val="0071676C"/>
    <w:rsid w:val="007616D6"/>
    <w:rsid w:val="00830203"/>
    <w:rsid w:val="009E7FA5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193ff7-3042-44d4-98fd-11ce6468f562" xsi:nil="true"/>
    <lcf76f155ced4ddcb4097134ff3c332f xmlns="c31f8e2a-23f4-4a27-a59a-7f1d322c7a3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D041D4E14A04297B0E8704428CE7E" ma:contentTypeVersion="10" ma:contentTypeDescription="Create a new document." ma:contentTypeScope="" ma:versionID="8bdddafaa61b79d9fd156df59dceee64">
  <xsd:schema xmlns:xsd="http://www.w3.org/2001/XMLSchema" xmlns:xs="http://www.w3.org/2001/XMLSchema" xmlns:p="http://schemas.microsoft.com/office/2006/metadata/properties" xmlns:ns2="c31f8e2a-23f4-4a27-a59a-7f1d322c7a30" xmlns:ns3="df193ff7-3042-44d4-98fd-11ce6468f562" targetNamespace="http://schemas.microsoft.com/office/2006/metadata/properties" ma:root="true" ma:fieldsID="5f6f0b0b598a6261474bbccf758b2670" ns2:_="" ns3:_="">
    <xsd:import namespace="c31f8e2a-23f4-4a27-a59a-7f1d322c7a30"/>
    <xsd:import namespace="df193ff7-3042-44d4-98fd-11ce6468f5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8e2a-23f4-4a27-a59a-7f1d322c7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93ff7-3042-44d4-98fd-11ce6468f56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f79bd23-bc2c-4453-8e21-4f789635eb64}" ma:internalName="TaxCatchAll" ma:showField="CatchAllData" ma:web="df193ff7-3042-44d4-98fd-11ce6468f5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4B99935-9750-4361-95FB-1E61AE217705}">
  <ds:schemaRefs>
    <ds:schemaRef ds:uri="http://schemas.microsoft.com/office/2006/metadata/properties"/>
    <ds:schemaRef ds:uri="http://schemas.microsoft.com/office/infopath/2007/PartnerControls"/>
    <ds:schemaRef ds:uri="df193ff7-3042-44d4-98fd-11ce6468f562"/>
    <ds:schemaRef ds:uri="c31f8e2a-23f4-4a27-a59a-7f1d322c7a30"/>
  </ds:schemaRefs>
</ds:datastoreItem>
</file>

<file path=customXml/itemProps4.xml><?xml version="1.0" encoding="utf-8"?>
<ds:datastoreItem xmlns:ds="http://schemas.openxmlformats.org/officeDocument/2006/customXml" ds:itemID="{CB7AE413-67E7-4213-8D92-03B85289B41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310BA79-1183-4E31-ABAF-290ACC60F4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f8e2a-23f4-4a27-a59a-7f1d322c7a30"/>
    <ds:schemaRef ds:uri="df193ff7-3042-44d4-98fd-11ce6468f5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C:\Users\LNeil\AppData\Roaming\Microsoft\Templates\Report .dotx</Template>
  <TotalTime>0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LNeil</dc:creator>
  <cp:keywords/>
  <cp:lastModifiedBy>Christopher Box</cp:lastModifiedBy>
  <cp:revision>3</cp:revision>
  <cp:lastPrinted>2022-12-28T01:41:00Z</cp:lastPrinted>
  <dcterms:created xsi:type="dcterms:W3CDTF">2023-01-06T08:54:00Z</dcterms:created>
  <dcterms:modified xsi:type="dcterms:W3CDTF">2023-01-18T08:59:00Z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0x0101003A0D041D4E14A04297B0E8704428CE7E</vt:lpwstr>
  </property>
</Properties>
</file>