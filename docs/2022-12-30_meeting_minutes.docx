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421309A" w:rsidR="00530BAF" w:rsidRPr="002C6C9A" w:rsidRDefault="000B590A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7421309A" w:rsidR="00530BAF" w:rsidRPr="002C6C9A" w:rsidRDefault="000B590A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97BB587" w14:textId="4FB3373A" w:rsidR="00D077E9" w:rsidRPr="002C6C9A" w:rsidRDefault="00A82ED6" w:rsidP="00D077E9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  <w:b w:val="0"/>
                  </w:rPr>
                  <w:t>D</w:t>
                </w:r>
                <w:r>
                  <w:rPr>
                    <w:rStyle w:val="SubtitleChar"/>
                  </w:rPr>
                  <w:t>ECEMBER 30, 2022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BD535B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0BC8CC" w14:textId="441EF416" w:rsidR="00D077E9" w:rsidRPr="002C6C9A" w:rsidRDefault="00D077E9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7567997" w14:textId="2DA71E6A" w:rsidR="00F959C4" w:rsidRDefault="007A03EA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14:paraId="49C6322D" w14:textId="12E0F589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Everyone has a basic understanding of Git, but will need some practice</w:t>
      </w:r>
    </w:p>
    <w:p w14:paraId="4BC399E8" w14:textId="77777777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Set up team repository</w:t>
      </w:r>
    </w:p>
    <w:p w14:paraId="314463D8" w14:textId="77777777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Git desktop will be much easier for people to use</w:t>
      </w:r>
    </w:p>
    <w:p w14:paraId="6AB4674C" w14:textId="77777777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Do not overwrite files until the group has approved the overwrite</w:t>
      </w:r>
    </w:p>
    <w:p w14:paraId="186EC2EC" w14:textId="4610B478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Review Anthony’s resources if anyone is struggling with Git</w:t>
      </w:r>
      <w:r w:rsidR="00656702">
        <w:br/>
      </w:r>
    </w:p>
    <w:p w14:paraId="0244B273" w14:textId="5B3842FD" w:rsidR="007A03EA" w:rsidRDefault="00656702" w:rsidP="000B590A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351C7A72" w14:textId="65964848" w:rsidR="00656702" w:rsidRDefault="000B590A" w:rsidP="000B590A">
      <w:pPr>
        <w:pStyle w:val="Content"/>
        <w:numPr>
          <w:ilvl w:val="0"/>
          <w:numId w:val="11"/>
        </w:numPr>
      </w:pPr>
      <w:r>
        <w:t>Everyone to push their paragraph directly to Git</w:t>
      </w:r>
    </w:p>
    <w:p w14:paraId="515FDD01" w14:textId="463A1A49" w:rsidR="00D3598B" w:rsidRPr="00656702" w:rsidRDefault="00D3598B" w:rsidP="000B590A">
      <w:pPr>
        <w:pStyle w:val="Content"/>
        <w:numPr>
          <w:ilvl w:val="0"/>
          <w:numId w:val="11"/>
        </w:numPr>
      </w:pPr>
      <w:r>
        <w:t>.txt is the best format for this</w:t>
      </w:r>
    </w:p>
    <w:p w14:paraId="42C95F49" w14:textId="42594F15" w:rsidR="00656702" w:rsidRDefault="00656702" w:rsidP="00656702">
      <w:pPr>
        <w:pStyle w:val="Content"/>
      </w:pPr>
    </w:p>
    <w:p w14:paraId="773BB11E" w14:textId="272866FE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Group name:</w:t>
      </w:r>
    </w:p>
    <w:p w14:paraId="5403E2FB" w14:textId="54C2DC5C" w:rsidR="00656702" w:rsidRPr="000B590A" w:rsidRDefault="000B590A" w:rsidP="00656702">
      <w:pPr>
        <w:pStyle w:val="Content"/>
        <w:rPr>
          <w:i/>
          <w:iCs/>
        </w:rPr>
      </w:pPr>
      <w:r w:rsidRPr="000B590A">
        <w:rPr>
          <w:i/>
          <w:iCs/>
        </w:rPr>
        <w:t xml:space="preserve">No name proposals yet. We will consider names once we have worked out more about our </w:t>
      </w:r>
      <w:proofErr w:type="gramStart"/>
      <w:r w:rsidRPr="000B590A">
        <w:rPr>
          <w:i/>
          <w:iCs/>
        </w:rPr>
        <w:t>groups</w:t>
      </w:r>
      <w:proofErr w:type="gramEnd"/>
      <w:r w:rsidRPr="000B590A">
        <w:rPr>
          <w:i/>
          <w:iCs/>
        </w:rPr>
        <w:t xml:space="preserve"> direction.</w:t>
      </w:r>
    </w:p>
    <w:p w14:paraId="6D8BE4A9" w14:textId="2AD00B81" w:rsidR="00656702" w:rsidRDefault="00656702" w:rsidP="00656702">
      <w:pPr>
        <w:pStyle w:val="Content"/>
      </w:pPr>
    </w:p>
    <w:p w14:paraId="0A5611D5" w14:textId="4D98A123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Website:</w:t>
      </w:r>
    </w:p>
    <w:p w14:paraId="4D38FDDE" w14:textId="77777777" w:rsidR="000B590A" w:rsidRDefault="000B590A" w:rsidP="000B590A">
      <w:pPr>
        <w:pStyle w:val="Content"/>
        <w:numPr>
          <w:ilvl w:val="0"/>
          <w:numId w:val="11"/>
        </w:numPr>
      </w:pPr>
      <w:r>
        <w:t xml:space="preserve">Which code editors are people using? </w:t>
      </w:r>
    </w:p>
    <w:p w14:paraId="1674E405" w14:textId="52CA53CD" w:rsidR="00656702" w:rsidRDefault="000B590A" w:rsidP="000B590A">
      <w:pPr>
        <w:pStyle w:val="Content"/>
        <w:numPr>
          <w:ilvl w:val="1"/>
          <w:numId w:val="11"/>
        </w:numPr>
      </w:pPr>
      <w:proofErr w:type="spellStart"/>
      <w:r>
        <w:t>VSCode</w:t>
      </w:r>
      <w:proofErr w:type="spellEnd"/>
      <w:r>
        <w:t xml:space="preserve"> seems to be the preferred option, due to compatibility and long-term support in future.</w:t>
      </w:r>
    </w:p>
    <w:p w14:paraId="36FDD33D" w14:textId="7B0EC2BB" w:rsidR="000B590A" w:rsidRDefault="000B590A" w:rsidP="000B590A">
      <w:pPr>
        <w:pStyle w:val="Content"/>
        <w:numPr>
          <w:ilvl w:val="1"/>
          <w:numId w:val="11"/>
        </w:numPr>
      </w:pPr>
      <w:r>
        <w:t>Atom works well, but is sunsetting.</w:t>
      </w:r>
    </w:p>
    <w:p w14:paraId="005169BD" w14:textId="5BA55EFD" w:rsidR="00825F05" w:rsidRDefault="00825F05" w:rsidP="000B590A">
      <w:pPr>
        <w:pStyle w:val="Content"/>
        <w:numPr>
          <w:ilvl w:val="1"/>
          <w:numId w:val="11"/>
        </w:numPr>
      </w:pPr>
      <w:r>
        <w:t>GitHub editor is also a good option, because it allows saving directly to Git.</w:t>
      </w:r>
    </w:p>
    <w:p w14:paraId="7239E972" w14:textId="07EF46A4" w:rsidR="00825F05" w:rsidRDefault="00825F05" w:rsidP="00825F05">
      <w:pPr>
        <w:pStyle w:val="Content"/>
        <w:numPr>
          <w:ilvl w:val="0"/>
          <w:numId w:val="11"/>
        </w:numPr>
      </w:pPr>
      <w:r>
        <w:t>Image issues: why are some image links breaking? How to prevent it?</w:t>
      </w:r>
    </w:p>
    <w:p w14:paraId="0175B3EF" w14:textId="553B78CE" w:rsidR="00825F05" w:rsidRDefault="00825F05" w:rsidP="00825F05">
      <w:pPr>
        <w:pStyle w:val="Content"/>
        <w:numPr>
          <w:ilvl w:val="0"/>
          <w:numId w:val="11"/>
        </w:numPr>
      </w:pPr>
      <w:r>
        <w:t>Do we need to use Git</w:t>
      </w:r>
      <w:r w:rsidR="00D3598B">
        <w:t>-</w:t>
      </w:r>
      <w:r>
        <w:t>Ignore for html/</w:t>
      </w:r>
      <w:proofErr w:type="spellStart"/>
      <w:r>
        <w:t>css</w:t>
      </w:r>
      <w:proofErr w:type="spellEnd"/>
      <w:r>
        <w:t>?</w:t>
      </w:r>
    </w:p>
    <w:p w14:paraId="7BD45C7C" w14:textId="50728A96" w:rsidR="00D3598B" w:rsidRDefault="00D3598B" w:rsidP="00825F05">
      <w:pPr>
        <w:pStyle w:val="Content"/>
        <w:numPr>
          <w:ilvl w:val="0"/>
          <w:numId w:val="11"/>
        </w:numPr>
      </w:pPr>
      <w:r>
        <w:t>Use Ida’s website as a base template</w:t>
      </w:r>
    </w:p>
    <w:p w14:paraId="1E3EF883" w14:textId="77777777" w:rsidR="000B590A" w:rsidRDefault="000B590A" w:rsidP="00656702">
      <w:pPr>
        <w:pStyle w:val="Content"/>
      </w:pPr>
    </w:p>
    <w:p w14:paraId="7A2D42A3" w14:textId="59A202A6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IT Work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14:paraId="4AFC561F" w14:textId="363BC872" w:rsidR="00D3598B" w:rsidRDefault="00D3598B" w:rsidP="00EA399A">
      <w:pPr>
        <w:pStyle w:val="Content"/>
        <w:numPr>
          <w:ilvl w:val="0"/>
          <w:numId w:val="11"/>
        </w:numPr>
      </w:pPr>
      <w:r>
        <w:t>Interview a professional</w:t>
      </w:r>
    </w:p>
    <w:p w14:paraId="48E0CBB8" w14:textId="4CFE5482" w:rsidR="00EA399A" w:rsidRDefault="00EA399A" w:rsidP="00EA399A">
      <w:pPr>
        <w:pStyle w:val="Content"/>
        <w:numPr>
          <w:ilvl w:val="0"/>
          <w:numId w:val="11"/>
        </w:numPr>
      </w:pPr>
      <w:r>
        <w:t>LinkedIn may be a great way to get in touch with professionals</w:t>
      </w:r>
    </w:p>
    <w:p w14:paraId="53FCE714" w14:textId="2839BAAA" w:rsidR="00EA399A" w:rsidRDefault="00EA399A" w:rsidP="00EA399A">
      <w:pPr>
        <w:pStyle w:val="Content"/>
      </w:pPr>
    </w:p>
    <w:p w14:paraId="49BAE1C6" w14:textId="77777777" w:rsidR="00EA399A" w:rsidRDefault="00EA399A" w:rsidP="00EA399A">
      <w:pPr>
        <w:pStyle w:val="Content"/>
      </w:pPr>
    </w:p>
    <w:p w14:paraId="2AF40A47" w14:textId="6F3B0E8C" w:rsidR="00656702" w:rsidRDefault="00656702" w:rsidP="00656702">
      <w:pPr>
        <w:pStyle w:val="Content"/>
      </w:pPr>
    </w:p>
    <w:p w14:paraId="4C2E4CC4" w14:textId="5BC19CC9" w:rsidR="00656702" w:rsidRDefault="00656702" w:rsidP="00EA399A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lastRenderedPageBreak/>
        <w:t>Project:</w:t>
      </w:r>
    </w:p>
    <w:p w14:paraId="59A550BD" w14:textId="3E7EFDA4" w:rsidR="00EA399A" w:rsidRDefault="00EA399A" w:rsidP="00EA399A">
      <w:pPr>
        <w:pStyle w:val="Content"/>
        <w:rPr>
          <w:i/>
          <w:iCs/>
        </w:rPr>
      </w:pPr>
      <w:r>
        <w:rPr>
          <w:i/>
          <w:iCs/>
        </w:rPr>
        <w:t>Each person shared their project idea.</w:t>
      </w:r>
    </w:p>
    <w:p w14:paraId="28D53F44" w14:textId="0A625BC0" w:rsidR="00EA399A" w:rsidRDefault="00EA399A" w:rsidP="00EA399A">
      <w:pPr>
        <w:pStyle w:val="Content"/>
      </w:pPr>
      <w:r>
        <w:t>Project selection should give us enough to write on, with the ability to fully develop the actual project.</w:t>
      </w:r>
    </w:p>
    <w:p w14:paraId="7A669423" w14:textId="0F6C0648" w:rsidR="00EA399A" w:rsidRPr="00EA399A" w:rsidRDefault="00EA399A" w:rsidP="00EA399A">
      <w:pPr>
        <w:pStyle w:val="Content"/>
      </w:pPr>
      <w:r>
        <w:t xml:space="preserve">Project selection TBA </w:t>
      </w:r>
    </w:p>
    <w:sectPr w:rsidR="00EA399A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3083" w14:textId="77777777" w:rsidR="00D17721" w:rsidRDefault="00D17721">
      <w:r>
        <w:separator/>
      </w:r>
    </w:p>
    <w:p w14:paraId="2FC0F09A" w14:textId="77777777" w:rsidR="00D17721" w:rsidRDefault="00D17721"/>
  </w:endnote>
  <w:endnote w:type="continuationSeparator" w:id="0">
    <w:p w14:paraId="482A26B2" w14:textId="77777777" w:rsidR="00D17721" w:rsidRDefault="00D17721">
      <w:r>
        <w:continuationSeparator/>
      </w:r>
    </w:p>
    <w:p w14:paraId="141B62BE" w14:textId="77777777" w:rsidR="00D17721" w:rsidRDefault="00D177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3047" w14:textId="77777777" w:rsidR="00D17721" w:rsidRDefault="00D17721">
      <w:r>
        <w:separator/>
      </w:r>
    </w:p>
    <w:p w14:paraId="5C5C14BE" w14:textId="77777777" w:rsidR="00D17721" w:rsidRDefault="00D17721"/>
  </w:footnote>
  <w:footnote w:type="continuationSeparator" w:id="0">
    <w:p w14:paraId="09E785DF" w14:textId="77777777" w:rsidR="00D17721" w:rsidRDefault="00D17721">
      <w:r>
        <w:continuationSeparator/>
      </w:r>
    </w:p>
    <w:p w14:paraId="12076381" w14:textId="77777777" w:rsidR="00D17721" w:rsidRDefault="00D177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42D1"/>
    <w:rsid w:val="003C2191"/>
    <w:rsid w:val="003D3863"/>
    <w:rsid w:val="004110DE"/>
    <w:rsid w:val="0044085A"/>
    <w:rsid w:val="00442D84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14B2B"/>
    <w:rsid w:val="007302B3"/>
    <w:rsid w:val="00730733"/>
    <w:rsid w:val="00730E3A"/>
    <w:rsid w:val="00736AAF"/>
    <w:rsid w:val="00765B2A"/>
    <w:rsid w:val="00782BFC"/>
    <w:rsid w:val="00783A34"/>
    <w:rsid w:val="007A03EA"/>
    <w:rsid w:val="007C6B52"/>
    <w:rsid w:val="007D16C5"/>
    <w:rsid w:val="007D7006"/>
    <w:rsid w:val="00825F05"/>
    <w:rsid w:val="00846F9C"/>
    <w:rsid w:val="00862FE4"/>
    <w:rsid w:val="0086389A"/>
    <w:rsid w:val="00870195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2ED6"/>
    <w:rsid w:val="00A840AA"/>
    <w:rsid w:val="00A8489E"/>
    <w:rsid w:val="00A85DA3"/>
    <w:rsid w:val="00AA0B09"/>
    <w:rsid w:val="00AC29F3"/>
    <w:rsid w:val="00AD60E1"/>
    <w:rsid w:val="00B231E5"/>
    <w:rsid w:val="00B61E39"/>
    <w:rsid w:val="00BA2FB0"/>
    <w:rsid w:val="00C02B87"/>
    <w:rsid w:val="00C10DEA"/>
    <w:rsid w:val="00C4086D"/>
    <w:rsid w:val="00CA1896"/>
    <w:rsid w:val="00CB5B28"/>
    <w:rsid w:val="00CF5371"/>
    <w:rsid w:val="00D0323A"/>
    <w:rsid w:val="00D0559F"/>
    <w:rsid w:val="00D077E9"/>
    <w:rsid w:val="00D17721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5E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E39B0"/>
    <w:rsid w:val="00463ED9"/>
    <w:rsid w:val="0071676C"/>
    <w:rsid w:val="007424A6"/>
    <w:rsid w:val="007616D6"/>
    <w:rsid w:val="009C50F8"/>
    <w:rsid w:val="009E7FA5"/>
    <w:rsid w:val="00E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Christopher Box</cp:lastModifiedBy>
  <cp:revision>4</cp:revision>
  <cp:lastPrinted>2022-12-28T01:41:00Z</cp:lastPrinted>
  <dcterms:created xsi:type="dcterms:W3CDTF">2023-01-04T01:15:00Z</dcterms:created>
  <dcterms:modified xsi:type="dcterms:W3CDTF">2023-01-18T09:50:00Z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