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2C6C9A" w:rsidR="00D077E9" w:rsidP="00D70D02" w:rsidRDefault="00D077E9" w14:paraId="740C3D6E" w14:textId="03D48054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Pr="002C6C9A" w:rsidR="00D077E9" w:rsidTr="00D077E9" w14:paraId="383AE73F" w14:textId="7777777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7A03EA" w:rsidP="00846F9C" w:rsidRDefault="007A03EA" w14:paraId="6D3213D5" w14:textId="77777777">
            <w:pPr>
              <w:pStyle w:val="Subtitle"/>
              <w:framePr w:hSpace="0" w:wrap="auto" w:hAnchor="text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:rsidRPr="002C6C9A" w:rsidR="007A03EA" w:rsidP="00846F9C" w:rsidRDefault="007A03EA" w14:paraId="3D81F67D" w14:textId="26121413">
            <w:pPr>
              <w:pStyle w:val="Subtitle"/>
              <w:framePr w:hSpace="0" w:wrap="auto" w:hAnchor="text" w:vAnchor="margin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:rsidRPr="002C6C9A" w:rsidR="00D077E9" w:rsidP="00D077E9" w:rsidRDefault="00D077E9" w14:paraId="7C85E8A4" w14:textId="61636CCE">
            <w:pPr>
              <w:rPr>
                <w:rFonts w:ascii="Arial" w:hAnsi="Arial" w:cs="Arial"/>
              </w:rPr>
            </w:pPr>
          </w:p>
        </w:tc>
      </w:tr>
      <w:tr w:rsidRPr="002C6C9A" w:rsidR="00D077E9" w:rsidTr="00D077E9" w14:paraId="3A9B0E2D" w14:textId="77777777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Pr="002C6C9A" w:rsidR="00D077E9" w:rsidP="00D077E9" w:rsidRDefault="00530BAF" w14:paraId="46C6258B" w14:textId="26D307AD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C6C9A" w:rsidR="00530BAF" w:rsidP="00530BAF" w:rsidRDefault="005E39CE" w14:paraId="7E5BE7A8" w14:textId="598148DA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 w14:anchorId="08DA4434">
                      <v:stroke joinstyle="miter"/>
                      <v:path gradientshapeok="t" o:connecttype="rect"/>
                    </v:shapetype>
                    <v:shape id="Text Box 8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>
                      <v:textbox>
                        <w:txbxContent>
                          <w:p w:rsidRPr="002C6C9A" w:rsidR="00530BAF" w:rsidP="00530BAF" w:rsidRDefault="005E39CE" w14:paraId="7E5BE7A8" w14:textId="598148DA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Pr="002C6C9A" w:rsidR="00D077E9" w:rsidTr="00D077E9" w14:paraId="2FD679CF" w14:textId="77777777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:rsidRPr="007C6818" w:rsidR="007C6818" w:rsidP="00D077E9" w:rsidRDefault="00D077E9" w14:paraId="6AC70BAF" w14:textId="17661960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F90E6D">
                  <w:rPr>
                    <w:rStyle w:val="SubtitleChar"/>
                    <w:rFonts w:ascii="Arial" w:hAnsi="Arial" w:cs="Arial"/>
                    <w:b w:val="0"/>
                    <w:noProof/>
                  </w:rPr>
                  <w:t>January 9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Pr="002C6C9A" w:rsidR="00B61E39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:rsidRPr="002C6C9A" w:rsidR="00D077E9" w:rsidP="00D077E9" w:rsidRDefault="00D077E9" w14:paraId="49EFEC6F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traight Connector 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alt="text divider" o:spid="_x0000_s1026" strokecolor="black [3215]" strokeweight="3pt" from="0,0" to="141.25pt,.8pt" w14:anchorId="7A222D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>
                      <w10:anchorlock/>
                    </v:line>
                  </w:pict>
                </mc:Fallback>
              </mc:AlternateContent>
            </w:r>
          </w:p>
          <w:p w:rsidRPr="002C6C9A" w:rsidR="00D077E9" w:rsidP="00D077E9" w:rsidRDefault="00D077E9" w14:paraId="144E49D9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:rsidRPr="002C6C9A" w:rsidR="00D077E9" w:rsidP="00D077E9" w:rsidRDefault="00D077E9" w14:paraId="1A73D669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:rsidRPr="002C6C9A" w:rsidR="00D077E9" w:rsidP="00D077E9" w:rsidRDefault="00D077E9" w14:paraId="248D1446" w14:textId="2C9F5CDE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Pr="002C6C9A" w:rsidR="00530BAF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:rsidRPr="002C6C9A" w:rsidR="00530BAF" w:rsidP="00D077E9" w:rsidRDefault="00530BAF" w14:paraId="6200F67F" w14:textId="59FD5375">
            <w:pPr>
              <w:rPr>
                <w:rFonts w:ascii="Arial" w:hAnsi="Arial" w:cs="Arial"/>
              </w:rPr>
            </w:pPr>
          </w:p>
          <w:p w:rsidRPr="002C6C9A" w:rsidR="00530BAF" w:rsidP="00D077E9" w:rsidRDefault="00530BAF" w14:paraId="667789DE" w14:textId="12F0E5BD">
            <w:pPr>
              <w:rPr>
                <w:rFonts w:ascii="Arial" w:hAnsi="Arial" w:cs="Arial"/>
              </w:rPr>
            </w:pPr>
          </w:p>
          <w:p w:rsidRPr="002C6C9A" w:rsidR="00530BAF" w:rsidP="00D077E9" w:rsidRDefault="00530BAF" w14:paraId="3EAA4034" w14:textId="77777777">
            <w:pPr>
              <w:rPr>
                <w:rFonts w:ascii="Arial" w:hAnsi="Arial" w:cs="Arial"/>
              </w:rPr>
            </w:pPr>
          </w:p>
          <w:p w:rsidRPr="002C6C9A" w:rsidR="00D077E9" w:rsidP="00D077E9" w:rsidRDefault="00D077E9" w14:paraId="534F9A12" w14:textId="77777777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:rsidRPr="00E2673B" w:rsidR="000B590A" w:rsidP="00E2673B" w:rsidRDefault="00D077E9" w14:paraId="186EC2EC" w14:textId="398E0AFC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:rsidR="007A03EA" w:rsidP="000B590A" w:rsidRDefault="005E39CE" w14:paraId="0244B273" w14:textId="7E2D4A82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:rsidR="00EE326E" w:rsidP="00EE326E" w:rsidRDefault="005E39CE" w14:paraId="2F4CFEBA" w14:textId="166D63A3">
      <w:pPr>
        <w:pStyle w:val="Content"/>
        <w:numPr>
          <w:ilvl w:val="0"/>
          <w:numId w:val="14"/>
        </w:numPr>
      </w:pPr>
      <w:r>
        <w:t xml:space="preserve">Is Chris’s referencing style ok for this assignment? </w:t>
      </w:r>
    </w:p>
    <w:p w:rsidRPr="007C6818" w:rsidR="00F90E6D" w:rsidP="00EE326E" w:rsidRDefault="00F90E6D" w14:paraId="7D942A7F" w14:textId="261E0910">
      <w:pPr>
        <w:pStyle w:val="Content"/>
        <w:numPr>
          <w:ilvl w:val="0"/>
          <w:numId w:val="14"/>
        </w:numPr>
        <w:rPr/>
      </w:pPr>
      <w:r w:rsidR="00F90E6D">
        <w:rPr/>
        <w:t>We should seek clarification on how we can link chats from outside “</w:t>
      </w:r>
      <w:proofErr w:type="spellStart"/>
      <w:r w:rsidR="00F90E6D">
        <w:rPr/>
        <w:t>DualCab</w:t>
      </w:r>
      <w:proofErr w:type="spellEnd"/>
      <w:r w:rsidR="00F90E6D">
        <w:rPr/>
        <w:t xml:space="preserve"> team”.</w:t>
      </w:r>
    </w:p>
    <w:p w:rsidR="2D7F38CF" w:rsidP="7868C3A3" w:rsidRDefault="2D7F38CF" w14:paraId="018FEE1A" w14:textId="3FC02871">
      <w:pPr>
        <w:pStyle w:val="Content"/>
        <w:numPr>
          <w:ilvl w:val="0"/>
          <w:numId w:val="14"/>
        </w:numPr>
        <w:rPr/>
      </w:pPr>
      <w:r w:rsidR="2D7F38CF">
        <w:rPr/>
        <w:t>GitHub: if it is not on GitHub, it doesn’t exist.</w:t>
      </w:r>
    </w:p>
    <w:p w:rsidR="202A4255" w:rsidP="1D290188" w:rsidRDefault="202A4255" w14:paraId="2E97CE6F" w14:textId="6870585A">
      <w:pPr>
        <w:pStyle w:val="Content"/>
        <w:numPr>
          <w:ilvl w:val="0"/>
          <w:numId w:val="14"/>
        </w:numPr>
        <w:rPr/>
      </w:pPr>
      <w:r w:rsidR="202A4255">
        <w:rPr/>
        <w:t>Proof reading: After tonight, we will cycle documents for edits and additions.</w:t>
      </w:r>
    </w:p>
    <w:p w:rsidR="00656702" w:rsidP="00656702" w:rsidRDefault="00656702" w14:paraId="6D8BE4A9" w14:textId="2AD00B81">
      <w:pPr>
        <w:pStyle w:val="Content"/>
      </w:pPr>
    </w:p>
    <w:p w:rsidR="00656702" w:rsidP="00656702" w:rsidRDefault="007C6818" w14:paraId="0A5611D5" w14:textId="45E800E7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Pr="00656702"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:rsidR="00F90E6D" w:rsidP="00F90E6D" w:rsidRDefault="00F90E6D" w14:paraId="70776FA9" w14:textId="1D33F35D">
      <w:pPr>
        <w:pStyle w:val="Content"/>
        <w:numPr>
          <w:ilvl w:val="0"/>
          <w:numId w:val="14"/>
        </w:numPr>
        <w:rPr/>
      </w:pPr>
      <w:r w:rsidR="00F90E6D">
        <w:rPr/>
        <w:t>Ash: how did you go with “ideal job”?</w:t>
      </w:r>
    </w:p>
    <w:p w:rsidR="00F90E6D" w:rsidP="00F90E6D" w:rsidRDefault="00F90E6D" w14:paraId="6D0BEF6E" w14:textId="06812D9D">
      <w:pPr>
        <w:pStyle w:val="Content"/>
        <w:numPr>
          <w:ilvl w:val="0"/>
          <w:numId w:val="14"/>
        </w:numPr>
        <w:rPr/>
      </w:pPr>
      <w:r w:rsidR="00F90E6D">
        <w:rPr/>
        <w:t>Lachie has added “Industry data” to GitHub. This would benefit from further graphical comparisons</w:t>
      </w:r>
      <w:r w:rsidR="00BF3BD1">
        <w:rPr/>
        <w:t>.</w:t>
      </w:r>
    </w:p>
    <w:p w:rsidR="00656702" w:rsidP="00656702" w:rsidRDefault="007C6818" w14:paraId="7A2D42A3" w14:textId="4C860D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:rsidR="00656702" w:rsidP="002A12C2" w:rsidRDefault="002A12C2" w14:paraId="2AF40A47" w14:textId="33829794">
      <w:pPr>
        <w:pStyle w:val="Content"/>
        <w:numPr>
          <w:ilvl w:val="0"/>
          <w:numId w:val="14"/>
        </w:numPr>
        <w:rPr/>
      </w:pPr>
      <w:r w:rsidR="002A12C2">
        <w:rPr/>
        <w:t>Chris: how did the writeup go?</w:t>
      </w:r>
    </w:p>
    <w:p w:rsidR="007C6818" w:rsidP="007C6818" w:rsidRDefault="007C6818" w14:paraId="5755308B" w14:textId="4A30DDA3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:rsidR="00EA399A" w:rsidP="002A12C2" w:rsidRDefault="002A12C2" w14:paraId="7A669423" w14:textId="30972FA0">
      <w:pPr>
        <w:pStyle w:val="ListParagraph"/>
        <w:numPr>
          <w:ilvl w:val="0"/>
          <w:numId w:val="14"/>
        </w:numPr>
        <w:rPr/>
      </w:pPr>
      <w:r w:rsidR="002A12C2">
        <w:rPr>
          <w:b w:val="0"/>
          <w:bCs w:val="0"/>
        </w:rPr>
        <w:t>Glenn: How did the Project Idea and IT Technologies go?</w:t>
      </w:r>
    </w:p>
    <w:p w:rsidR="007C6818" w:rsidP="007C6818" w:rsidRDefault="007C6818" w14:paraId="30E0777C" w14:textId="37D52D4F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:rsidR="007C6818" w:rsidP="002A12C2" w:rsidRDefault="002A12C2" w14:paraId="67C490F6" w14:textId="6D853C8B">
      <w:pPr>
        <w:pStyle w:val="Content"/>
        <w:numPr>
          <w:ilvl w:val="0"/>
          <w:numId w:val="14"/>
        </w:numPr>
        <w:rPr/>
      </w:pPr>
      <w:r w:rsidR="002A12C2">
        <w:rPr/>
        <w:t>More commits to working repository</w:t>
      </w:r>
    </w:p>
    <w:p w:rsidR="007C6818" w:rsidP="007C6818" w:rsidRDefault="007C6818" w14:paraId="18AC5BFD" w14:textId="4ADC149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:rsidR="00F90E6D" w:rsidP="00F90E6D" w:rsidRDefault="00F90E6D" w14:paraId="1464E36D" w14:textId="77777777">
      <w:pPr>
        <w:pStyle w:val="Content"/>
        <w:numPr>
          <w:ilvl w:val="0"/>
          <w:numId w:val="14"/>
        </w:numPr>
        <w:rPr/>
      </w:pPr>
      <w:r w:rsidR="00F90E6D">
        <w:rPr/>
        <w:t>.</w:t>
      </w:r>
      <w:r w:rsidR="00F90E6D">
        <w:rPr/>
        <w:t>javascript</w:t>
      </w:r>
      <w:r w:rsidR="00F90E6D">
        <w:rPr/>
        <w:t xml:space="preserve"> still needs to be added. Lachie will add this after discussing with </w:t>
      </w:r>
      <w:r w:rsidR="00F90E6D">
        <w:rPr/>
        <w:t>group</w:t>
      </w:r>
      <w:r w:rsidR="00F90E6D">
        <w:rPr/>
        <w:t>.</w:t>
      </w:r>
    </w:p>
    <w:p w:rsidR="2E62570C" w:rsidP="32176D5A" w:rsidRDefault="2E62570C" w14:paraId="5FF34F0E" w14:textId="13C6C549">
      <w:pPr>
        <w:pStyle w:val="Content"/>
        <w:numPr>
          <w:ilvl w:val="0"/>
          <w:numId w:val="14"/>
        </w:numPr>
        <w:rPr/>
      </w:pPr>
      <w:r w:rsidR="2E62570C">
        <w:rPr/>
        <w:t xml:space="preserve">Json </w:t>
      </w:r>
      <w:r w:rsidR="2E62570C">
        <w:rPr/>
        <w:t>go</w:t>
      </w:r>
      <w:r w:rsidR="2E62570C">
        <w:rPr/>
        <w:t xml:space="preserve"> on Pages server, so we can </w:t>
      </w:r>
      <w:r w:rsidR="2E62570C">
        <w:rPr/>
        <w:t>use .fetch</w:t>
      </w:r>
      <w:r w:rsidR="2E62570C">
        <w:rPr/>
        <w:t>() for dynamic modal data</w:t>
      </w:r>
    </w:p>
    <w:p w:rsidR="007C6818" w:rsidP="007C6818" w:rsidRDefault="007C6818" w14:paraId="6571C83C" w14:textId="4F95534A">
      <w:pPr>
        <w:pStyle w:val="Content"/>
      </w:pPr>
    </w:p>
    <w:p w:rsidRPr="00EA399A" w:rsidR="007C6818" w:rsidP="007C6818" w:rsidRDefault="007C6818" w14:paraId="6EA451BB" w14:textId="77777777"/>
    <w:sectPr w:rsidRPr="00EA399A" w:rsidR="007C6818" w:rsidSect="00DF027C">
      <w:headerReference w:type="default" r:id="rId9"/>
      <w:footerReference w:type="default" r:id="rId10"/>
      <w:pgSz w:w="12240" w:h="15840" w:orient="portrait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437E" w:rsidRDefault="00A6437E" w14:paraId="1CAE8813" w14:textId="77777777">
      <w:r>
        <w:separator/>
      </w:r>
    </w:p>
    <w:p w:rsidR="00A6437E" w:rsidRDefault="00A6437E" w14:paraId="6EA6F700" w14:textId="77777777"/>
  </w:endnote>
  <w:endnote w:type="continuationSeparator" w:id="0">
    <w:p w:rsidR="00A6437E" w:rsidRDefault="00A6437E" w14:paraId="46558448" w14:textId="77777777">
      <w:r>
        <w:continuationSeparator/>
      </w:r>
    </w:p>
    <w:p w:rsidR="00A6437E" w:rsidRDefault="00A6437E" w14:paraId="59C0A07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0BAF" w:rsidRDefault="00530BAF" w14:paraId="647E7C91" w14:textId="77777777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:rsidR="00DF027C" w:rsidRDefault="00DF027C" w14:paraId="78C043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437E" w:rsidRDefault="00A6437E" w14:paraId="7F66CBF0" w14:textId="77777777">
      <w:r>
        <w:separator/>
      </w:r>
    </w:p>
    <w:p w:rsidR="00A6437E" w:rsidRDefault="00A6437E" w14:paraId="25AAC29B" w14:textId="77777777"/>
  </w:footnote>
  <w:footnote w:type="continuationSeparator" w:id="0">
    <w:p w:rsidR="00A6437E" w:rsidRDefault="00A6437E" w14:paraId="30FCC14F" w14:textId="77777777">
      <w:r>
        <w:continuationSeparator/>
      </w:r>
    </w:p>
    <w:p w:rsidR="00A6437E" w:rsidRDefault="00A6437E" w14:paraId="6B90D06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color="000000" w:themeColor="text2" w:sz="36" w:space="0"/>
        <w:left w:val="single" w:color="000000" w:themeColor="text2" w:sz="36" w:space="0"/>
        <w:bottom w:val="single" w:color="000000" w:themeColor="text2" w:sz="36" w:space="0"/>
        <w:right w:val="single" w:color="000000" w:themeColor="text2" w:sz="36" w:space="0"/>
        <w:insideH w:val="single" w:color="000000" w:themeColor="text2" w:sz="36" w:space="0"/>
        <w:insideV w:val="single" w:color="000000" w:themeColor="text2" w:sz="36" w:space="0"/>
      </w:tblBorders>
      <w:tblLook w:val="0000" w:firstRow="0" w:lastRow="0" w:firstColumn="0" w:lastColumn="0" w:noHBand="0" w:noVBand="0"/>
    </w:tblPr>
    <w:tblGrid>
      <w:gridCol w:w="9990"/>
    </w:tblGrid>
    <w:tr w:rsidR="00D077E9" w:rsidTr="00D077E9" w14:paraId="3C006C30" w14:textId="77777777">
      <w:trPr>
        <w:trHeight w:val="978"/>
      </w:trPr>
      <w:tc>
        <w:tcPr>
          <w:tcW w:w="9990" w:type="dxa"/>
          <w:tcBorders>
            <w:top w:val="nil"/>
            <w:left w:val="nil"/>
            <w:bottom w:val="single" w:color="969696" w:themeColor="accent3" w:sz="36" w:space="0"/>
            <w:right w:val="nil"/>
          </w:tcBorders>
        </w:tcPr>
        <w:p w:rsidR="00D077E9" w:rsidRDefault="00D077E9" w14:paraId="65DF20F6" w14:textId="77777777">
          <w:pPr>
            <w:pStyle w:val="Header"/>
          </w:pPr>
        </w:p>
      </w:tc>
    </w:tr>
  </w:tbl>
  <w:p w:rsidR="00D077E9" w:rsidP="00D077E9" w:rsidRDefault="00D077E9" w14:paraId="774339B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3"/>
  </w:num>
  <w:num w:numId="13" w16cid:durableId="1685863942">
    <w:abstractNumId w:val="7"/>
  </w:num>
  <w:num w:numId="14" w16cid:durableId="576939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ttachedTemplate r:id="rId1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00000"/>
    <w:rsid w:val="0002482E"/>
    <w:rsid w:val="00050324"/>
    <w:rsid w:val="0005727E"/>
    <w:rsid w:val="000A0150"/>
    <w:rsid w:val="000B590A"/>
    <w:rsid w:val="000E63C9"/>
    <w:rsid w:val="001077EB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E39CE"/>
    <w:rsid w:val="005F1BB0"/>
    <w:rsid w:val="00656702"/>
    <w:rsid w:val="00656C4D"/>
    <w:rsid w:val="0069339C"/>
    <w:rsid w:val="006E0D80"/>
    <w:rsid w:val="006E5716"/>
    <w:rsid w:val="006F4730"/>
    <w:rsid w:val="0071406E"/>
    <w:rsid w:val="0071530D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526C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0BEA"/>
    <w:rsid w:val="00966B81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BF3BD1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0E6D"/>
    <w:rsid w:val="00F959C4"/>
    <w:rsid w:val="00FA4949"/>
    <w:rsid w:val="00FD583F"/>
    <w:rsid w:val="00FD7488"/>
    <w:rsid w:val="00FE5793"/>
    <w:rsid w:val="00FF16B4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A5A5A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hAnsiTheme="majorHAnsi" w:eastAsiaTheme="majorEastAsia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styleId="HeaderChar" w:customStyle="1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ame" w:customStyle="1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Content" w:customStyle="1">
    <w:name w:val="Content"/>
    <w:basedOn w:val="Normal"/>
    <w:link w:val="ContentChar"/>
    <w:qFormat/>
    <w:rsid w:val="00DF027C"/>
    <w:rPr>
      <w:b w:val="0"/>
    </w:rPr>
  </w:style>
  <w:style w:type="paragraph" w:styleId="EmphasisText" w:customStyle="1">
    <w:name w:val="Emphasis Text"/>
    <w:basedOn w:val="Normal"/>
    <w:link w:val="EmphasisTextChar"/>
    <w:qFormat/>
    <w:rsid w:val="00DF027C"/>
  </w:style>
  <w:style w:type="character" w:styleId="ContentChar" w:customStyle="1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styleId="EmphasisTextChar" w:customStyle="1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styleId="Heading3Char" w:customStyle="1">
    <w:name w:val="Heading 3 Char"/>
    <w:basedOn w:val="DefaultParagraphFont"/>
    <w:link w:val="Heading3"/>
    <w:uiPriority w:val="5"/>
    <w:rsid w:val="00F959C4"/>
    <w:rPr>
      <w:rFonts w:asciiTheme="majorHAnsi" w:hAnsiTheme="majorHAnsi" w:eastAsiaTheme="majorEastAsia" w:cstheme="majorBidi"/>
      <w:b/>
      <w:color w:val="6E6E6E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1"/>
    <w:rsid w:val="00846F9C"/>
    <w:rPr>
      <w:rFonts w:asciiTheme="majorHAnsi" w:hAnsiTheme="majorHAnsi" w:eastAsiaTheme="majorEastAsia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528F0"/>
    <w:rsid w:val="00292D0E"/>
    <w:rsid w:val="00463ED9"/>
    <w:rsid w:val="0071676C"/>
    <w:rsid w:val="007616D6"/>
    <w:rsid w:val="00830203"/>
    <w:rsid w:val="008669F1"/>
    <w:rsid w:val="00983D8B"/>
    <w:rsid w:val="009C2CE2"/>
    <w:rsid w:val="009E7FA5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10" ma:contentTypeDescription="Create a new document." ma:contentTypeScope="" ma:versionID="8bdddafaa61b79d9fd156df59dceee64">
  <xsd:schema xmlns:xsd="http://www.w3.org/2001/XMLSchema" xmlns:xs="http://www.w3.org/2001/XMLSchema" xmlns:p="http://schemas.microsoft.com/office/2006/metadata/properties" xmlns:ns2="c31f8e2a-23f4-4a27-a59a-7f1d322c7a30" xmlns:ns3="df193ff7-3042-44d4-98fd-11ce6468f562" targetNamespace="http://schemas.microsoft.com/office/2006/metadata/properties" ma:root="true" ma:fieldsID="5f6f0b0b598a6261474bbccf758b2670" ns2:_="" ns3:_="">
    <xsd:import namespace="c31f8e2a-23f4-4a27-a59a-7f1d322c7a30"/>
    <xsd:import namespace="df193ff7-3042-44d4-98fd-11ce6468f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3ff7-3042-44d4-98fd-11ce6468f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9bd23-bc2c-4453-8e21-4f789635eb64}" ma:internalName="TaxCatchAll" ma:showField="CatchAllData" ma:web="df193ff7-3042-44d4-98fd-11ce6468f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93ff7-3042-44d4-98fd-11ce6468f562" xsi:nil="true"/>
    <lcf76f155ced4ddcb4097134ff3c332f xmlns="c31f8e2a-23f4-4a27-a59a-7f1d322c7a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3CD165-236B-4DE5-8C86-A0969BC87A0B}"/>
</file>

<file path=customXml/itemProps4.xml><?xml version="1.0" encoding="utf-8"?>
<ds:datastoreItem xmlns:ds="http://schemas.openxmlformats.org/officeDocument/2006/customXml" ds:itemID="{229DF478-DF8E-42E4-A248-2571612F8C53}"/>
</file>

<file path=customXml/itemProps5.xml><?xml version="1.0" encoding="utf-8"?>
<ds:datastoreItem xmlns:ds="http://schemas.openxmlformats.org/officeDocument/2006/customXml" ds:itemID="{4DD8D9F8-1FD0-4305-916E-7230635B1F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Report 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Lachlan Neilsen</cp:lastModifiedBy>
  <cp:revision>12</cp:revision>
  <cp:lastPrinted>2022-12-28T01:41:00Z</cp:lastPrinted>
  <dcterms:created xsi:type="dcterms:W3CDTF">2023-01-06T08:54:00Z</dcterms:created>
  <dcterms:modified xsi:type="dcterms:W3CDTF">2023-01-10T09:03:22Z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0x0101003A0D041D4E14A04297B0E8704428CE7E</vt:lpwstr>
  </property>
</Properties>
</file>