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NwSl9XiAQAAogMAAA4AAAAAAAAAAAAAAAAALgIAAGRycy9lMm9Eb2MueG1sUEsB&#13;&#10;Ai0AFAAGAAgAAAAhAELzCaLhAAAACgEAAA8AAAAAAAAAAAAAAAAAPAQAAGRycy9kb3ducmV2Lnht&#13;&#10;bFBLBQYAAAAABAAEAPMAAABKBQAAAAA=&#13;&#10;" filled="f" stroked="f" strokeweight=".5pt">
                      <v:textbox>
                        <w:txbxContent>
                          <w:p w14:paraId="7E5BE7A8" w14:textId="598148DA" w:rsidR="00530BAF" w:rsidRPr="002C6C9A" w:rsidRDefault="005E39CE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2750A31E" w:rsidR="007C6818" w:rsidRPr="007C6818" w:rsidRDefault="00C36EAD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  <w:b w:val="0"/>
                  </w:rPr>
                  <w:t>JANUARY 13,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2EA1BD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</w:t>
                </w:r>
                <w:proofErr w:type="spellStart"/>
                <w:r w:rsidR="00FF70E2">
                  <w:rPr>
                    <w:rFonts w:ascii="Arial" w:hAnsi="Arial" w:cs="Arial"/>
                  </w:rPr>
                  <w:t>Neilsen</w:t>
                </w:r>
                <w:proofErr w:type="spellEnd"/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3CD1B8ED" w14:textId="77777777" w:rsidR="00714121" w:rsidRPr="00714121" w:rsidRDefault="00714121" w:rsidP="00714121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Cs/>
          <w:color w:val="auto"/>
          <w:sz w:val="21"/>
          <w:szCs w:val="21"/>
          <w:lang w:val="en-AU" w:eastAsia="en-AU"/>
        </w:rPr>
        <w:t>Web:</w:t>
      </w:r>
    </w:p>
    <w:p w14:paraId="54B034E3" w14:textId="77777777" w:rsidR="00714121" w:rsidRPr="00714121" w:rsidRDefault="00714121" w:rsidP="007141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The web team have been adding content to web pages as it comes in</w:t>
      </w:r>
    </w:p>
    <w:p w14:paraId="06E9CBAC" w14:textId="77777777" w:rsidR="00714121" w:rsidRPr="00714121" w:rsidRDefault="00714121" w:rsidP="007141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Appropriate styling and formatting </w:t>
      </w:r>
      <w:proofErr w:type="gramStart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is</w:t>
      </w:r>
      <w:proofErr w:type="gramEnd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 still being developed for each page as we go along</w:t>
      </w:r>
    </w:p>
    <w:p w14:paraId="52374BD7" w14:textId="77777777" w:rsidR="00714121" w:rsidRPr="00714121" w:rsidRDefault="00714121" w:rsidP="007141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Ida has been looking into </w:t>
      </w:r>
      <w:proofErr w:type="spellStart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php</w:t>
      </w:r>
      <w:proofErr w:type="spellEnd"/>
    </w:p>
    <w:p w14:paraId="2E656673" w14:textId="3EBF8F74" w:rsidR="00714121" w:rsidRPr="00714121" w:rsidRDefault="00714121" w:rsidP="3B0747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Alex has come forward with some great visual design ideas. We will discuss these (</w:t>
      </w:r>
      <w:r w:rsidR="6A7BC7C2"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Lachie</w:t>
      </w:r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, </w:t>
      </w:r>
      <w:r w:rsidR="15014781"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Alex</w:t>
      </w:r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, </w:t>
      </w:r>
      <w:r w:rsidR="1129E583"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Ida</w:t>
      </w:r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) tomorrow.</w:t>
      </w:r>
    </w:p>
    <w:p w14:paraId="03182079" w14:textId="77777777" w:rsidR="00714121" w:rsidRPr="00714121" w:rsidRDefault="00714121" w:rsidP="00714121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Cs/>
          <w:color w:val="auto"/>
          <w:sz w:val="21"/>
          <w:szCs w:val="21"/>
          <w:lang w:val="en-AU" w:eastAsia="en-AU"/>
        </w:rPr>
        <w:t>Content:</w:t>
      </w:r>
    </w:p>
    <w:p w14:paraId="4FA27B80" w14:textId="77777777" w:rsidR="00714121" w:rsidRPr="00714121" w:rsidRDefault="00714121" w:rsidP="007141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Editing phase has commenced. We should all be checking </w:t>
      </w:r>
      <w:proofErr w:type="spellStart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each others</w:t>
      </w:r>
      <w:proofErr w:type="spellEnd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 work as it is uploaded</w:t>
      </w:r>
    </w:p>
    <w:p w14:paraId="2768CA86" w14:textId="77777777" w:rsidR="00714121" w:rsidRPr="00714121" w:rsidRDefault="00714121" w:rsidP="007141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All documents should be getting saved through GitHub</w:t>
      </w:r>
    </w:p>
    <w:p w14:paraId="7A2E4C2B" w14:textId="77777777" w:rsidR="00714121" w:rsidRPr="00714121" w:rsidRDefault="00714121" w:rsidP="007141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Lachie: make list over weekend, regarding all outstanding tasks, relevant criteria to address, etc.</w:t>
      </w:r>
    </w:p>
    <w:p w14:paraId="5D2D177D" w14:textId="77777777" w:rsidR="00714121" w:rsidRPr="00714121" w:rsidRDefault="00714121" w:rsidP="00714121">
      <w:pPr>
        <w:spacing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Cs/>
          <w:color w:val="auto"/>
          <w:sz w:val="21"/>
          <w:szCs w:val="21"/>
          <w:lang w:val="en-AU" w:eastAsia="en-AU"/>
        </w:rPr>
        <w:t>General:</w:t>
      </w:r>
    </w:p>
    <w:p w14:paraId="25EAF8A5" w14:textId="77777777" w:rsidR="00714121" w:rsidRPr="00714121" w:rsidRDefault="00714121" w:rsidP="007141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Start looking ahead to assessment 3 and 5</w:t>
      </w:r>
    </w:p>
    <w:p w14:paraId="42518A70" w14:textId="77777777" w:rsidR="00714121" w:rsidRPr="00714121" w:rsidRDefault="00714121" w:rsidP="007141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Reach out if you do, or may need help</w:t>
      </w:r>
    </w:p>
    <w:p w14:paraId="4D38C2E1" w14:textId="77777777" w:rsidR="00714121" w:rsidRPr="00714121" w:rsidRDefault="00714121" w:rsidP="007141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Group disputes: We need to be very frank with each other at times - beyond this, we need to remember to forgive anyone who is still </w:t>
      </w:r>
      <w:proofErr w:type="spellStart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wiling</w:t>
      </w:r>
      <w:proofErr w:type="spellEnd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 to </w:t>
      </w:r>
      <w:proofErr w:type="gramStart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participate, and</w:t>
      </w:r>
      <w:proofErr w:type="gramEnd"/>
      <w:r w:rsidRPr="00714121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 create a better environment. This will help prevent any bullying, while maintaining an environment for expression of both positive and negative facts.</w:t>
      </w:r>
    </w:p>
    <w:p w14:paraId="15990390" w14:textId="3D5B4117" w:rsidR="00714121" w:rsidRDefault="00714121" w:rsidP="3B0747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Edits/corrections: Our work should be corrected/</w:t>
      </w:r>
      <w:proofErr w:type="gramStart"/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proof read</w:t>
      </w:r>
      <w:proofErr w:type="gramEnd"/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 by every person in the group. Do not </w:t>
      </w:r>
      <w:proofErr w:type="gramStart"/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apologize, or</w:t>
      </w:r>
      <w:proofErr w:type="gramEnd"/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 xml:space="preserve"> take offence for correcting. This is an opportunity for us to gain confidence in normalizing the giving &amp; receiving of constructive negative feedback. </w:t>
      </w:r>
    </w:p>
    <w:p w14:paraId="7B9B3306" w14:textId="34B43393" w:rsidR="15C2F855" w:rsidRDefault="15C2F855" w:rsidP="3B07472D">
      <w:pPr>
        <w:numPr>
          <w:ilvl w:val="0"/>
          <w:numId w:val="17"/>
        </w:numPr>
        <w:spacing w:beforeAutospacing="1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Project: where to go next.</w:t>
      </w:r>
    </w:p>
    <w:p w14:paraId="0B52139F" w14:textId="5FDD626A" w:rsidR="15C2F855" w:rsidRDefault="15C2F855" w:rsidP="3B07472D">
      <w:pPr>
        <w:numPr>
          <w:ilvl w:val="0"/>
          <w:numId w:val="17"/>
        </w:numPr>
        <w:spacing w:beforeAutospacing="1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Correspondence with Anthony</w:t>
      </w:r>
    </w:p>
    <w:p w14:paraId="70DCF149" w14:textId="2F45C938" w:rsidR="00714121" w:rsidRPr="00714121" w:rsidRDefault="00714121" w:rsidP="007141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</w:pPr>
      <w:r w:rsidRPr="3B07472D">
        <w:rPr>
          <w:rFonts w:ascii="Segoe UI" w:eastAsia="Times New Roman" w:hAnsi="Segoe UI" w:cs="Segoe UI"/>
          <w:b w:val="0"/>
          <w:color w:val="auto"/>
          <w:sz w:val="21"/>
          <w:szCs w:val="21"/>
          <w:lang w:val="en-AU" w:eastAsia="en-AU"/>
        </w:rPr>
        <w:t>Step through the assessment together</w:t>
      </w:r>
    </w:p>
    <w:p w14:paraId="6571C83C" w14:textId="4F95534A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4486" w14:textId="77777777" w:rsidR="007361DC" w:rsidRDefault="007361DC">
      <w:r>
        <w:separator/>
      </w:r>
    </w:p>
    <w:p w14:paraId="779F7C61" w14:textId="77777777" w:rsidR="007361DC" w:rsidRDefault="007361DC"/>
  </w:endnote>
  <w:endnote w:type="continuationSeparator" w:id="0">
    <w:p w14:paraId="3561CE07" w14:textId="77777777" w:rsidR="007361DC" w:rsidRDefault="007361DC">
      <w:r>
        <w:continuationSeparator/>
      </w:r>
    </w:p>
    <w:p w14:paraId="0429B8DD" w14:textId="77777777" w:rsidR="007361DC" w:rsidRDefault="007361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7777" w14:textId="77777777" w:rsidR="007361DC" w:rsidRDefault="007361DC">
      <w:r>
        <w:separator/>
      </w:r>
    </w:p>
    <w:p w14:paraId="5130056B" w14:textId="77777777" w:rsidR="007361DC" w:rsidRDefault="007361DC"/>
  </w:footnote>
  <w:footnote w:type="continuationSeparator" w:id="0">
    <w:p w14:paraId="2C15991A" w14:textId="77777777" w:rsidR="007361DC" w:rsidRDefault="007361DC">
      <w:r>
        <w:continuationSeparator/>
      </w:r>
    </w:p>
    <w:p w14:paraId="539F37F6" w14:textId="77777777" w:rsidR="007361DC" w:rsidRDefault="007361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3"/>
  </w:num>
  <w:num w:numId="2" w16cid:durableId="878123830">
    <w:abstractNumId w:val="5"/>
  </w:num>
  <w:num w:numId="3" w16cid:durableId="285044597">
    <w:abstractNumId w:val="12"/>
  </w:num>
  <w:num w:numId="4" w16cid:durableId="1217005966">
    <w:abstractNumId w:val="2"/>
  </w:num>
  <w:num w:numId="5" w16cid:durableId="2129161823">
    <w:abstractNumId w:val="0"/>
  </w:num>
  <w:num w:numId="6" w16cid:durableId="1516649146">
    <w:abstractNumId w:val="10"/>
  </w:num>
  <w:num w:numId="7" w16cid:durableId="960921337">
    <w:abstractNumId w:val="4"/>
  </w:num>
  <w:num w:numId="8" w16cid:durableId="437873469">
    <w:abstractNumId w:val="8"/>
  </w:num>
  <w:num w:numId="9" w16cid:durableId="102236574">
    <w:abstractNumId w:val="3"/>
  </w:num>
  <w:num w:numId="10" w16cid:durableId="982587488">
    <w:abstractNumId w:val="7"/>
  </w:num>
  <w:num w:numId="11" w16cid:durableId="1894736452">
    <w:abstractNumId w:val="11"/>
  </w:num>
  <w:num w:numId="12" w16cid:durableId="67311056">
    <w:abstractNumId w:val="16"/>
  </w:num>
  <w:num w:numId="13" w16cid:durableId="1685863942">
    <w:abstractNumId w:val="9"/>
  </w:num>
  <w:num w:numId="14" w16cid:durableId="576939198">
    <w:abstractNumId w:val="15"/>
  </w:num>
  <w:num w:numId="15" w16cid:durableId="736899845">
    <w:abstractNumId w:val="6"/>
  </w:num>
  <w:num w:numId="16" w16cid:durableId="2031223555">
    <w:abstractNumId w:val="1"/>
  </w:num>
  <w:num w:numId="17" w16cid:durableId="10589380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077EB"/>
    <w:rsid w:val="00126BE0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37345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30D"/>
    <w:rsid w:val="007302B3"/>
    <w:rsid w:val="00730733"/>
    <w:rsid w:val="00730E3A"/>
    <w:rsid w:val="007361DC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B1FEE"/>
    <w:rsid w:val="008D0683"/>
    <w:rsid w:val="00903C32"/>
    <w:rsid w:val="00916B16"/>
    <w:rsid w:val="009173B9"/>
    <w:rsid w:val="0093335D"/>
    <w:rsid w:val="0093613E"/>
    <w:rsid w:val="00943026"/>
    <w:rsid w:val="00950BEA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BF3BD1"/>
    <w:rsid w:val="00C02B87"/>
    <w:rsid w:val="00C10DEA"/>
    <w:rsid w:val="00C36EAD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0E6D"/>
    <w:rsid w:val="00F959C4"/>
    <w:rsid w:val="00FA4949"/>
    <w:rsid w:val="00FD583F"/>
    <w:rsid w:val="00FD7488"/>
    <w:rsid w:val="00FE5793"/>
    <w:rsid w:val="00FF16B4"/>
    <w:rsid w:val="00FF70E2"/>
    <w:rsid w:val="01B0C35E"/>
    <w:rsid w:val="0590CE25"/>
    <w:rsid w:val="1129E583"/>
    <w:rsid w:val="15014781"/>
    <w:rsid w:val="15C2F855"/>
    <w:rsid w:val="1D290188"/>
    <w:rsid w:val="202A4255"/>
    <w:rsid w:val="2D7F38CF"/>
    <w:rsid w:val="2E62570C"/>
    <w:rsid w:val="32176D5A"/>
    <w:rsid w:val="3B07472D"/>
    <w:rsid w:val="60581DC9"/>
    <w:rsid w:val="6A7BC7C2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463ED9"/>
    <w:rsid w:val="0071676C"/>
    <w:rsid w:val="007616D6"/>
    <w:rsid w:val="00830203"/>
    <w:rsid w:val="008669F1"/>
    <w:rsid w:val="00983D8B"/>
    <w:rsid w:val="009C2CE2"/>
    <w:rsid w:val="009E7FA5"/>
    <w:rsid w:val="00D1362C"/>
    <w:rsid w:val="00D266F3"/>
    <w:rsid w:val="00DE47ED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4</cp:revision>
  <cp:lastPrinted>2022-12-28T01:41:00Z</cp:lastPrinted>
  <dcterms:created xsi:type="dcterms:W3CDTF">2023-01-13T07:48:00Z</dcterms:created>
  <dcterms:modified xsi:type="dcterms:W3CDTF">2023-01-18T09:00:00Z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