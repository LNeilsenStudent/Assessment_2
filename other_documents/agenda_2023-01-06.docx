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598148DA" w:rsidR="00530BAF" w:rsidRPr="002C6C9A" w:rsidRDefault="005E39CE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DA4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E5BE7A8" w14:textId="598148DA" w:rsidR="00530BAF" w:rsidRPr="002C6C9A" w:rsidRDefault="005E39CE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575C3C79" w:rsidR="007C6818" w:rsidRPr="007C6818" w:rsidRDefault="00D077E9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begin"/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instrText xml:space="preserve"> DATE  \@ "MMMM d"  \* MERGEFORMAT </w:instrTex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separate"/>
                </w:r>
                <w:r w:rsidR="005E39CE">
                  <w:rPr>
                    <w:rStyle w:val="SubtitleChar"/>
                    <w:rFonts w:ascii="Arial" w:hAnsi="Arial" w:cs="Arial"/>
                    <w:b w:val="0"/>
                    <w:noProof/>
                  </w:rPr>
                  <w:t xml:space="preserve">January </w: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end"/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="00B61E39" w:rsidRPr="002C6C9A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C6818">
                  <w:rPr>
                    <w:rStyle w:val="SubtitleChar"/>
                    <w:rFonts w:ascii="Arial" w:hAnsi="Arial" w:cs="Arial"/>
                    <w:b w:val="0"/>
                  </w:rPr>
                  <w:t>3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222D28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0244B273" w14:textId="7E2D4A82" w:rsidR="007A03EA" w:rsidRDefault="005E39CE" w:rsidP="000B590A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General</w:t>
      </w:r>
      <w:r w:rsidR="00656702">
        <w:rPr>
          <w:rFonts w:ascii="Arial" w:hAnsi="Arial" w:cs="Arial"/>
          <w:bCs/>
          <w:sz w:val="40"/>
          <w:szCs w:val="32"/>
        </w:rPr>
        <w:t>:</w:t>
      </w:r>
    </w:p>
    <w:p w14:paraId="2F4CFEBA" w14:textId="33A22E16" w:rsidR="00EE326E" w:rsidRPr="007C6818" w:rsidRDefault="005E39CE" w:rsidP="00EE326E">
      <w:pPr>
        <w:pStyle w:val="Content"/>
        <w:numPr>
          <w:ilvl w:val="0"/>
          <w:numId w:val="14"/>
        </w:numPr>
      </w:pPr>
      <w:r>
        <w:t xml:space="preserve">Is Chris’s referencing style ok for this assignment? </w:t>
      </w:r>
    </w:p>
    <w:p w14:paraId="6D8BE4A9" w14:textId="2AD00B81" w:rsidR="00656702" w:rsidRDefault="00656702" w:rsidP="00656702">
      <w:pPr>
        <w:pStyle w:val="Content"/>
      </w:pPr>
    </w:p>
    <w:p w14:paraId="0A5611D5" w14:textId="131F151C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="00656702"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0BA246FA" w14:textId="77777777" w:rsidR="00AC6B29" w:rsidRDefault="00AC6B29" w:rsidP="00656702">
      <w:pPr>
        <w:pStyle w:val="Content"/>
      </w:pPr>
    </w:p>
    <w:p w14:paraId="7A2D42A3" w14:textId="4C860D02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</w:t>
      </w:r>
      <w:r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2AF40A47" w14:textId="6F3B0E8C" w:rsidR="00656702" w:rsidRDefault="00656702" w:rsidP="00656702">
      <w:pPr>
        <w:pStyle w:val="Content"/>
      </w:pPr>
    </w:p>
    <w:p w14:paraId="5755308B" w14:textId="4A30DDA3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14:paraId="7A669423" w14:textId="52179B0E" w:rsidR="00EA399A" w:rsidRDefault="00EA399A" w:rsidP="007C6818"/>
    <w:p w14:paraId="30E0777C" w14:textId="37D52D4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14:paraId="67C490F6" w14:textId="7AFA0A80" w:rsidR="007C6818" w:rsidRDefault="007C6818" w:rsidP="007C6818">
      <w:pPr>
        <w:pStyle w:val="Content"/>
      </w:pPr>
    </w:p>
    <w:p w14:paraId="18AC5BFD" w14:textId="4ADC1498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14:paraId="6571C83C" w14:textId="1083504D" w:rsidR="007C6818" w:rsidRDefault="007C6818" w:rsidP="007C6818">
      <w:pPr>
        <w:pStyle w:val="Content"/>
      </w:pPr>
    </w:p>
    <w:p w14:paraId="6EA451BB" w14:textId="77777777" w:rsidR="007C6818" w:rsidRPr="00EA399A" w:rsidRDefault="007C6818" w:rsidP="007C6818"/>
    <w:sectPr w:rsidR="007C6818" w:rsidRPr="00EA399A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AB7D" w14:textId="77777777" w:rsidR="006E0D80" w:rsidRDefault="006E0D80">
      <w:r>
        <w:separator/>
      </w:r>
    </w:p>
    <w:p w14:paraId="75088245" w14:textId="77777777" w:rsidR="006E0D80" w:rsidRDefault="006E0D80"/>
  </w:endnote>
  <w:endnote w:type="continuationSeparator" w:id="0">
    <w:p w14:paraId="11076E21" w14:textId="77777777" w:rsidR="006E0D80" w:rsidRDefault="006E0D80">
      <w:r>
        <w:continuationSeparator/>
      </w:r>
    </w:p>
    <w:p w14:paraId="6518A979" w14:textId="77777777" w:rsidR="006E0D80" w:rsidRDefault="006E0D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01C7" w14:textId="77777777" w:rsidR="006E0D80" w:rsidRDefault="006E0D80">
      <w:r>
        <w:separator/>
      </w:r>
    </w:p>
    <w:p w14:paraId="097BE518" w14:textId="77777777" w:rsidR="006E0D80" w:rsidRDefault="006E0D80"/>
  </w:footnote>
  <w:footnote w:type="continuationSeparator" w:id="0">
    <w:p w14:paraId="2306DD2A" w14:textId="77777777" w:rsidR="006E0D80" w:rsidRDefault="006E0D80">
      <w:r>
        <w:continuationSeparator/>
      </w:r>
    </w:p>
    <w:p w14:paraId="595F47BB" w14:textId="77777777" w:rsidR="006E0D80" w:rsidRDefault="006E0D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1"/>
  </w:num>
  <w:num w:numId="2" w16cid:durableId="878123830">
    <w:abstractNumId w:val="4"/>
  </w:num>
  <w:num w:numId="3" w16cid:durableId="285044597">
    <w:abstractNumId w:val="10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8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9"/>
  </w:num>
  <w:num w:numId="12" w16cid:durableId="67311056">
    <w:abstractNumId w:val="13"/>
  </w:num>
  <w:num w:numId="13" w16cid:durableId="1685863942">
    <w:abstractNumId w:val="7"/>
  </w:num>
  <w:num w:numId="14" w16cid:durableId="5769391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30E9D"/>
    <w:rsid w:val="001427DC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A0F20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E39CE"/>
    <w:rsid w:val="005F1BB0"/>
    <w:rsid w:val="00656702"/>
    <w:rsid w:val="00656C4D"/>
    <w:rsid w:val="0069339C"/>
    <w:rsid w:val="006E0D80"/>
    <w:rsid w:val="006E5716"/>
    <w:rsid w:val="006F4730"/>
    <w:rsid w:val="0071406E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25F05"/>
    <w:rsid w:val="00846F9C"/>
    <w:rsid w:val="008526C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50BEA"/>
    <w:rsid w:val="00966B81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C02B87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E326E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528F0"/>
    <w:rsid w:val="00292D0E"/>
    <w:rsid w:val="00463ED9"/>
    <w:rsid w:val="0071676C"/>
    <w:rsid w:val="007616D6"/>
    <w:rsid w:val="00830203"/>
    <w:rsid w:val="008669F1"/>
    <w:rsid w:val="009C2CE2"/>
    <w:rsid w:val="009E7FA5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13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LNeilsen1996@outlook.com</cp:lastModifiedBy>
  <cp:revision>6</cp:revision>
  <cp:lastPrinted>2022-12-28T01:41:00Z</cp:lastPrinted>
  <dcterms:created xsi:type="dcterms:W3CDTF">2023-01-06T08:54:00Z</dcterms:created>
  <dcterms:modified xsi:type="dcterms:W3CDTF">2023-01-08T01:20:00Z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