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598148DA" w:rsidR="00530BAF" w:rsidRPr="002C6C9A" w:rsidRDefault="005E39CE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598148DA" w:rsidR="00530BAF" w:rsidRPr="002C6C9A" w:rsidRDefault="005E39CE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17661960" w:rsidR="007C6818" w:rsidRPr="007C6818" w:rsidRDefault="00D077E9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F90E6D">
                  <w:rPr>
                    <w:rStyle w:val="SubtitleChar"/>
                    <w:rFonts w:ascii="Arial" w:hAnsi="Arial" w:cs="Arial"/>
                    <w:b w:val="0"/>
                    <w:noProof/>
                  </w:rPr>
                  <w:t>January 9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22D28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0244B273" w14:textId="7E2D4A82" w:rsidR="007A03EA" w:rsidRDefault="005E39CE" w:rsidP="000B590A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</w:t>
      </w:r>
      <w:r w:rsidR="00656702">
        <w:rPr>
          <w:rFonts w:ascii="Arial" w:hAnsi="Arial" w:cs="Arial"/>
          <w:bCs/>
          <w:sz w:val="40"/>
          <w:szCs w:val="32"/>
        </w:rPr>
        <w:t>:</w:t>
      </w:r>
    </w:p>
    <w:p w14:paraId="2F4CFEBA" w14:textId="166D63A3" w:rsidR="00EE326E" w:rsidRDefault="005E39CE" w:rsidP="00EE326E">
      <w:pPr>
        <w:pStyle w:val="Content"/>
        <w:numPr>
          <w:ilvl w:val="0"/>
          <w:numId w:val="14"/>
        </w:numPr>
      </w:pPr>
      <w:r>
        <w:t xml:space="preserve">Is Chris’s referencing style ok for this assignment? </w:t>
      </w:r>
    </w:p>
    <w:p w14:paraId="7D942A7F" w14:textId="261E0910" w:rsidR="00F90E6D" w:rsidRPr="007C6818" w:rsidRDefault="00F90E6D" w:rsidP="00EE326E">
      <w:pPr>
        <w:pStyle w:val="Content"/>
        <w:numPr>
          <w:ilvl w:val="0"/>
          <w:numId w:val="14"/>
        </w:numPr>
      </w:pPr>
      <w:r>
        <w:t>We should seek clarification on how we can link chats from outside “DualCab team”.</w:t>
      </w:r>
    </w:p>
    <w:p w14:paraId="6D8BE4A9" w14:textId="2AD00B81" w:rsidR="00656702" w:rsidRDefault="00656702" w:rsidP="00656702">
      <w:pPr>
        <w:pStyle w:val="Content"/>
      </w:pPr>
    </w:p>
    <w:p w14:paraId="0A5611D5" w14:textId="45E800E7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70776FA9" w14:textId="1D33F35D" w:rsidR="00F90E6D" w:rsidRDefault="00F90E6D" w:rsidP="00F90E6D">
      <w:pPr>
        <w:pStyle w:val="Content"/>
        <w:numPr>
          <w:ilvl w:val="0"/>
          <w:numId w:val="14"/>
        </w:numPr>
      </w:pPr>
      <w:r>
        <w:t>Ash: how did you go with “ideal job”?</w:t>
      </w:r>
    </w:p>
    <w:p w14:paraId="6D0BEF6E" w14:textId="06812D9D" w:rsidR="00F90E6D" w:rsidRDefault="00F90E6D" w:rsidP="00F90E6D">
      <w:pPr>
        <w:pStyle w:val="Content"/>
        <w:numPr>
          <w:ilvl w:val="0"/>
          <w:numId w:val="14"/>
        </w:numPr>
      </w:pPr>
      <w:r>
        <w:t>Lachie has added “Industry data” to GitHub. This would benefit from further graphical comparisons</w:t>
      </w:r>
      <w:r w:rsidR="00BF3BD1">
        <w:t>.</w:t>
      </w: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2AF40A47" w14:textId="33829794" w:rsidR="00656702" w:rsidRDefault="002A12C2" w:rsidP="002A12C2">
      <w:pPr>
        <w:pStyle w:val="Content"/>
        <w:numPr>
          <w:ilvl w:val="0"/>
          <w:numId w:val="14"/>
        </w:numPr>
      </w:pPr>
      <w:r>
        <w:t>Chris: how did the writeup go?</w:t>
      </w: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7A669423" w14:textId="30972FA0" w:rsidR="00EA399A" w:rsidRDefault="002A12C2" w:rsidP="002A12C2">
      <w:pPr>
        <w:pStyle w:val="ListParagraph"/>
        <w:numPr>
          <w:ilvl w:val="0"/>
          <w:numId w:val="14"/>
        </w:numPr>
      </w:pPr>
      <w:r>
        <w:rPr>
          <w:b w:val="0"/>
          <w:bCs/>
        </w:rPr>
        <w:t>Glenn: How did the Project Idea and IT Technologies go?</w:t>
      </w:r>
    </w:p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67C490F6" w14:textId="6D853C8B" w:rsidR="007C6818" w:rsidRDefault="002A12C2" w:rsidP="002A12C2">
      <w:pPr>
        <w:pStyle w:val="Content"/>
        <w:numPr>
          <w:ilvl w:val="0"/>
          <w:numId w:val="14"/>
        </w:numPr>
      </w:pPr>
      <w:r>
        <w:t>More commits to working repository</w:t>
      </w: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1464E36D" w14:textId="77777777" w:rsidR="00F90E6D" w:rsidRDefault="00F90E6D" w:rsidP="00F90E6D">
      <w:pPr>
        <w:pStyle w:val="Content"/>
        <w:numPr>
          <w:ilvl w:val="0"/>
          <w:numId w:val="14"/>
        </w:numPr>
      </w:pPr>
      <w:r>
        <w:t>.javascript still needs to be added. Lachie will add this after discussing with group.</w:t>
      </w:r>
    </w:p>
    <w:p w14:paraId="6571C83C" w14:textId="1083504D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8813" w14:textId="77777777" w:rsidR="00A6437E" w:rsidRDefault="00A6437E">
      <w:r>
        <w:separator/>
      </w:r>
    </w:p>
    <w:p w14:paraId="6EA6F700" w14:textId="77777777" w:rsidR="00A6437E" w:rsidRDefault="00A6437E"/>
  </w:endnote>
  <w:endnote w:type="continuationSeparator" w:id="0">
    <w:p w14:paraId="46558448" w14:textId="77777777" w:rsidR="00A6437E" w:rsidRDefault="00A6437E">
      <w:r>
        <w:continuationSeparator/>
      </w:r>
    </w:p>
    <w:p w14:paraId="59C0A076" w14:textId="77777777" w:rsidR="00A6437E" w:rsidRDefault="00A64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CBF0" w14:textId="77777777" w:rsidR="00A6437E" w:rsidRDefault="00A6437E">
      <w:r>
        <w:separator/>
      </w:r>
    </w:p>
    <w:p w14:paraId="25AAC29B" w14:textId="77777777" w:rsidR="00A6437E" w:rsidRDefault="00A6437E"/>
  </w:footnote>
  <w:footnote w:type="continuationSeparator" w:id="0">
    <w:p w14:paraId="30FCC14F" w14:textId="77777777" w:rsidR="00A6437E" w:rsidRDefault="00A6437E">
      <w:r>
        <w:continuationSeparator/>
      </w:r>
    </w:p>
    <w:p w14:paraId="6B90D062" w14:textId="77777777" w:rsidR="00A6437E" w:rsidRDefault="00A643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1"/>
  </w:num>
  <w:num w:numId="2" w16cid:durableId="878123830">
    <w:abstractNumId w:val="4"/>
  </w:num>
  <w:num w:numId="3" w16cid:durableId="285044597">
    <w:abstractNumId w:val="10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8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9"/>
  </w:num>
  <w:num w:numId="12" w16cid:durableId="67311056">
    <w:abstractNumId w:val="13"/>
  </w:num>
  <w:num w:numId="13" w16cid:durableId="1685863942">
    <w:abstractNumId w:val="7"/>
  </w:num>
  <w:num w:numId="14" w16cid:durableId="576939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077EB"/>
    <w:rsid w:val="00130E9D"/>
    <w:rsid w:val="001427DC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E39CE"/>
    <w:rsid w:val="005F1BB0"/>
    <w:rsid w:val="00656702"/>
    <w:rsid w:val="00656C4D"/>
    <w:rsid w:val="0069339C"/>
    <w:rsid w:val="006E0D80"/>
    <w:rsid w:val="006E5716"/>
    <w:rsid w:val="006F4730"/>
    <w:rsid w:val="0071406E"/>
    <w:rsid w:val="0071530D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526C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50BEA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BF3BD1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83527"/>
    <w:rsid w:val="00F90E6D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528F0"/>
    <w:rsid w:val="00292D0E"/>
    <w:rsid w:val="00463ED9"/>
    <w:rsid w:val="0071676C"/>
    <w:rsid w:val="007616D6"/>
    <w:rsid w:val="00830203"/>
    <w:rsid w:val="008669F1"/>
    <w:rsid w:val="00983D8B"/>
    <w:rsid w:val="009C2CE2"/>
    <w:rsid w:val="009E7FA5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89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LNeilsen1996@outlook.com</cp:lastModifiedBy>
  <cp:revision>9</cp:revision>
  <cp:lastPrinted>2022-12-28T01:41:00Z</cp:lastPrinted>
  <dcterms:created xsi:type="dcterms:W3CDTF">2023-01-06T08:54:00Z</dcterms:created>
  <dcterms:modified xsi:type="dcterms:W3CDTF">2023-01-09T06:49:00Z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