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4046E9C1" w:rsidR="00530BAF" w:rsidRPr="002C6C9A" w:rsidRDefault="00EE326E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4046E9C1" w:rsidR="00530BAF" w:rsidRPr="002C6C9A" w:rsidRDefault="00EE326E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03BCFAF2" w:rsidR="007C6818" w:rsidRPr="007C6818" w:rsidRDefault="00D077E9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69339C">
                  <w:rPr>
                    <w:rStyle w:val="SubtitleChar"/>
                    <w:rFonts w:ascii="Arial" w:hAnsi="Arial" w:cs="Arial"/>
                    <w:b w:val="0"/>
                    <w:noProof/>
                  </w:rPr>
                  <w:t xml:space="preserve">January 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5F6E7D49" w:rsidR="007A03EA" w:rsidRDefault="00E2673B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79AFE577" w14:textId="514A7341" w:rsidR="002A0F20" w:rsidRDefault="00EE326E" w:rsidP="00EE326E">
      <w:pPr>
        <w:pStyle w:val="Content"/>
        <w:numPr>
          <w:ilvl w:val="0"/>
          <w:numId w:val="14"/>
        </w:numPr>
      </w:pPr>
      <w:proofErr w:type="spellStart"/>
      <w:r>
        <w:t>Javascript</w:t>
      </w:r>
      <w:proofErr w:type="spellEnd"/>
      <w:r>
        <w:t xml:space="preserve"> elements to be added to website (Lachie will do this)</w:t>
      </w:r>
    </w:p>
    <w:p w14:paraId="303457C9" w14:textId="022A73B3" w:rsidR="00EE326E" w:rsidRDefault="00EE326E" w:rsidP="00EE326E">
      <w:pPr>
        <w:pStyle w:val="Content"/>
        <w:numPr>
          <w:ilvl w:val="0"/>
          <w:numId w:val="14"/>
        </w:numPr>
      </w:pPr>
      <w:r>
        <w:t>Risk management figures to be included in project idea</w:t>
      </w:r>
    </w:p>
    <w:p w14:paraId="31A55466" w14:textId="42E7B75B" w:rsidR="00EE326E" w:rsidRDefault="00EE326E" w:rsidP="00EE326E">
      <w:pPr>
        <w:pStyle w:val="Content"/>
        <w:numPr>
          <w:ilvl w:val="0"/>
          <w:numId w:val="14"/>
        </w:numPr>
      </w:pPr>
      <w:r>
        <w:t>Multiple images per page should be used</w:t>
      </w:r>
    </w:p>
    <w:p w14:paraId="4E71F1C1" w14:textId="2AE32FA9" w:rsidR="00EE326E" w:rsidRDefault="00EE326E" w:rsidP="00EE326E">
      <w:pPr>
        <w:pStyle w:val="Content"/>
        <w:numPr>
          <w:ilvl w:val="0"/>
          <w:numId w:val="14"/>
        </w:numPr>
      </w:pPr>
      <w:r>
        <w:t>Two references per paragraph</w:t>
      </w:r>
    </w:p>
    <w:p w14:paraId="68A81F30" w14:textId="5ACE16C9" w:rsidR="00EE326E" w:rsidRDefault="00EE326E" w:rsidP="00EE326E">
      <w:pPr>
        <w:pStyle w:val="Content"/>
        <w:numPr>
          <w:ilvl w:val="0"/>
          <w:numId w:val="14"/>
        </w:numPr>
      </w:pPr>
      <w:r>
        <w:t>Final Assignment 2 PDF should be in the same format as someone who received perfect feedback in this field</w:t>
      </w:r>
    </w:p>
    <w:p w14:paraId="2F4CFEBA" w14:textId="0DF0FB54" w:rsidR="00EE326E" w:rsidRPr="007C6818" w:rsidRDefault="00EE326E" w:rsidP="00EE326E">
      <w:pPr>
        <w:pStyle w:val="Content"/>
        <w:numPr>
          <w:ilvl w:val="0"/>
          <w:numId w:val="14"/>
        </w:numPr>
      </w:pPr>
      <w:r>
        <w:t>Project idea: include profitability and marketability of product</w:t>
      </w:r>
    </w:p>
    <w:p w14:paraId="6D8BE4A9" w14:textId="2AD00B81" w:rsidR="00656702" w:rsidRDefault="00656702" w:rsidP="00656702">
      <w:pPr>
        <w:pStyle w:val="Content"/>
      </w:pPr>
    </w:p>
    <w:p w14:paraId="0A5611D5" w14:textId="131F151C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1E3EF883" w14:textId="5F94555C" w:rsidR="000B590A" w:rsidRDefault="00EE326E" w:rsidP="00EE326E">
      <w:pPr>
        <w:pStyle w:val="Content"/>
        <w:numPr>
          <w:ilvl w:val="0"/>
          <w:numId w:val="14"/>
        </w:numPr>
      </w:pPr>
      <w:r>
        <w:t>Lachie doing “Industry data</w:t>
      </w:r>
      <w:proofErr w:type="gramStart"/>
      <w:r>
        <w:t>”.</w:t>
      </w:r>
      <w:proofErr w:type="gramEnd"/>
      <w:r>
        <w:t xml:space="preserve"> To be finished over weekend.</w:t>
      </w:r>
    </w:p>
    <w:p w14:paraId="589BA454" w14:textId="2DE20AD8" w:rsidR="00EE326E" w:rsidRDefault="00EE326E" w:rsidP="00EE326E">
      <w:pPr>
        <w:pStyle w:val="Content"/>
        <w:numPr>
          <w:ilvl w:val="0"/>
          <w:numId w:val="14"/>
        </w:numPr>
      </w:pPr>
      <w:r>
        <w:t xml:space="preserve">Personal paragraph format: </w:t>
      </w:r>
    </w:p>
    <w:p w14:paraId="53C6C4F4" w14:textId="73E5550D" w:rsidR="00EE326E" w:rsidRDefault="00EE326E" w:rsidP="00EE326E">
      <w:pPr>
        <w:pStyle w:val="Content"/>
        <w:numPr>
          <w:ilvl w:val="1"/>
          <w:numId w:val="14"/>
        </w:numPr>
      </w:pPr>
      <w:r>
        <w:t>Include all three personal test results and how that affects you at work</w:t>
      </w:r>
    </w:p>
    <w:p w14:paraId="3FFCD4E6" w14:textId="08A09796" w:rsidR="00EE326E" w:rsidRDefault="00EE326E" w:rsidP="00EE326E">
      <w:pPr>
        <w:pStyle w:val="Content"/>
        <w:numPr>
          <w:ilvl w:val="1"/>
          <w:numId w:val="14"/>
        </w:numPr>
      </w:pPr>
      <w:r>
        <w:t>Include at least one strength, weakness, and thing which should be taken into consideration.</w:t>
      </w:r>
    </w:p>
    <w:p w14:paraId="0BA246FA" w14:textId="77777777" w:rsidR="00AC6B29" w:rsidRDefault="00AC6B29" w:rsidP="00656702">
      <w:pPr>
        <w:pStyle w:val="Content"/>
      </w:pP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4BA3D20A" w14:textId="08078BF3" w:rsidR="007C6818" w:rsidRDefault="00EE326E" w:rsidP="00EE326E">
      <w:pPr>
        <w:pStyle w:val="Content"/>
        <w:numPr>
          <w:ilvl w:val="0"/>
          <w:numId w:val="14"/>
        </w:numPr>
      </w:pPr>
      <w:r>
        <w:t>Interview completed successfully</w:t>
      </w:r>
    </w:p>
    <w:p w14:paraId="2490A42C" w14:textId="032DA86B" w:rsidR="00EE326E" w:rsidRDefault="00EE326E" w:rsidP="00EE326E">
      <w:pPr>
        <w:pStyle w:val="Content"/>
        <w:numPr>
          <w:ilvl w:val="0"/>
          <w:numId w:val="14"/>
        </w:numPr>
      </w:pPr>
      <w:r>
        <w:t>Chris has all the relevant information and is on track</w:t>
      </w:r>
    </w:p>
    <w:p w14:paraId="09A2B61D" w14:textId="0FA53522" w:rsidR="00EE326E" w:rsidRDefault="00EE326E" w:rsidP="00EE326E">
      <w:pPr>
        <w:pStyle w:val="Content"/>
        <w:numPr>
          <w:ilvl w:val="0"/>
          <w:numId w:val="14"/>
        </w:numPr>
      </w:pPr>
      <w:r>
        <w:t>We have asked all the right questions</w:t>
      </w:r>
    </w:p>
    <w:p w14:paraId="4FF416DE" w14:textId="442C8DB9" w:rsidR="00EE326E" w:rsidRDefault="00EE326E" w:rsidP="00EE326E">
      <w:pPr>
        <w:pStyle w:val="Content"/>
        <w:numPr>
          <w:ilvl w:val="0"/>
          <w:numId w:val="14"/>
        </w:numPr>
      </w:pPr>
      <w:r>
        <w:t>Exactly what format to write about the interview? Perhaps ask lecturer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3427FF" w14:textId="053F2FED" w:rsidR="007C6818" w:rsidRDefault="00EE326E" w:rsidP="00EE326E">
      <w:pPr>
        <w:pStyle w:val="Content"/>
        <w:numPr>
          <w:ilvl w:val="0"/>
          <w:numId w:val="14"/>
        </w:numPr>
      </w:pPr>
      <w:r>
        <w:t>Risk ratings should be included</w:t>
      </w:r>
    </w:p>
    <w:p w14:paraId="641E3CC9" w14:textId="6BC9E856" w:rsidR="00EE326E" w:rsidRDefault="00EE326E" w:rsidP="00EE326E">
      <w:pPr>
        <w:pStyle w:val="Content"/>
        <w:numPr>
          <w:ilvl w:val="0"/>
          <w:numId w:val="14"/>
        </w:numPr>
      </w:pPr>
      <w:r>
        <w:t>Lots of feedback on our assignment 1’s to consider for Project Idea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2E548FF6" w14:textId="66BB648D" w:rsidR="007C6818" w:rsidRDefault="00EE326E" w:rsidP="00EE326E">
      <w:pPr>
        <w:pStyle w:val="Content"/>
        <w:numPr>
          <w:ilvl w:val="0"/>
          <w:numId w:val="14"/>
        </w:numPr>
      </w:pPr>
      <w:r>
        <w:t>Git Pages being updated daily</w:t>
      </w:r>
    </w:p>
    <w:p w14:paraId="3E0D5EB9" w14:textId="595090DB" w:rsidR="00EE326E" w:rsidRDefault="00EE326E" w:rsidP="00EE326E">
      <w:pPr>
        <w:pStyle w:val="Content"/>
        <w:numPr>
          <w:ilvl w:val="0"/>
          <w:numId w:val="14"/>
        </w:numPr>
      </w:pPr>
      <w:r>
        <w:t>File name conventions updated</w:t>
      </w:r>
    </w:p>
    <w:p w14:paraId="02D20FDB" w14:textId="1D4D78FB" w:rsidR="00950BEA" w:rsidRDefault="00950BEA" w:rsidP="00EE326E">
      <w:pPr>
        <w:pStyle w:val="Content"/>
        <w:numPr>
          <w:ilvl w:val="0"/>
          <w:numId w:val="14"/>
        </w:numPr>
      </w:pPr>
      <w:r>
        <w:t>Minor html/</w:t>
      </w:r>
      <w:proofErr w:type="spellStart"/>
      <w:r>
        <w:t>css</w:t>
      </w:r>
      <w:proofErr w:type="spellEnd"/>
      <w:r>
        <w:t xml:space="preserve"> updates</w:t>
      </w:r>
      <w:r w:rsidR="001427DC">
        <w:t xml:space="preserve"> (see git history)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2315A15F" w14:textId="097934E3" w:rsidR="007C6818" w:rsidRDefault="00EE326E" w:rsidP="00EE326E">
      <w:pPr>
        <w:pStyle w:val="Content"/>
        <w:numPr>
          <w:ilvl w:val="0"/>
          <w:numId w:val="14"/>
        </w:numPr>
      </w:pPr>
      <w:r>
        <w:t>Personal paragraphs: separate boxes for each of our personal paragraph.</w:t>
      </w:r>
    </w:p>
    <w:p w14:paraId="09EE8B2A" w14:textId="4A53F6C7" w:rsidR="00EE326E" w:rsidRDefault="00EE326E" w:rsidP="00EE326E">
      <w:pPr>
        <w:pStyle w:val="Content"/>
        <w:numPr>
          <w:ilvl w:val="0"/>
          <w:numId w:val="14"/>
        </w:numPr>
      </w:pPr>
      <w:r>
        <w:t>Navigation links fixed</w:t>
      </w:r>
    </w:p>
    <w:p w14:paraId="122F1526" w14:textId="2AE61F6E" w:rsidR="00950BEA" w:rsidRDefault="00950BEA" w:rsidP="00EE326E">
      <w:pPr>
        <w:pStyle w:val="Content"/>
        <w:numPr>
          <w:ilvl w:val="0"/>
          <w:numId w:val="14"/>
        </w:numPr>
      </w:pPr>
      <w:r>
        <w:t>Nav element padding is too large on right side</w:t>
      </w: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1C8D" w14:textId="77777777" w:rsidR="00CD35E0" w:rsidRDefault="00CD35E0">
      <w:r>
        <w:separator/>
      </w:r>
    </w:p>
    <w:p w14:paraId="519E00EC" w14:textId="77777777" w:rsidR="00CD35E0" w:rsidRDefault="00CD35E0"/>
  </w:endnote>
  <w:endnote w:type="continuationSeparator" w:id="0">
    <w:p w14:paraId="60C79517" w14:textId="77777777" w:rsidR="00CD35E0" w:rsidRDefault="00CD35E0">
      <w:r>
        <w:continuationSeparator/>
      </w:r>
    </w:p>
    <w:p w14:paraId="63AF8000" w14:textId="77777777" w:rsidR="00CD35E0" w:rsidRDefault="00CD35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E497" w14:textId="77777777" w:rsidR="00CD35E0" w:rsidRDefault="00CD35E0">
      <w:r>
        <w:separator/>
      </w:r>
    </w:p>
    <w:p w14:paraId="46BB43AE" w14:textId="77777777" w:rsidR="00CD35E0" w:rsidRDefault="00CD35E0"/>
  </w:footnote>
  <w:footnote w:type="continuationSeparator" w:id="0">
    <w:p w14:paraId="065DF2B5" w14:textId="77777777" w:rsidR="00CD35E0" w:rsidRDefault="00CD35E0">
      <w:r>
        <w:continuationSeparator/>
      </w:r>
    </w:p>
    <w:p w14:paraId="5D34C745" w14:textId="77777777" w:rsidR="00CD35E0" w:rsidRDefault="00CD35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3"/>
  </w:num>
  <w:num w:numId="13" w16cid:durableId="1685863942">
    <w:abstractNumId w:val="7"/>
  </w:num>
  <w:num w:numId="14" w16cid:durableId="576939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9339C"/>
    <w:rsid w:val="006E5716"/>
    <w:rsid w:val="006F4730"/>
    <w:rsid w:val="0071406E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526C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830203"/>
    <w:rsid w:val="008669F1"/>
    <w:rsid w:val="009C2CE2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93ff7-3042-44d4-98fd-11ce6468f562" xsi:nil="true"/>
    <lcf76f155ced4ddcb4097134ff3c332f xmlns="c31f8e2a-23f4-4a27-a59a-7f1d322c7a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ADF84F-FF93-4E58-A148-913640C1AD29}"/>
</file>

<file path=customXml/itemProps4.xml><?xml version="1.0" encoding="utf-8"?>
<ds:datastoreItem xmlns:ds="http://schemas.openxmlformats.org/officeDocument/2006/customXml" ds:itemID="{7DF6B24B-C6C6-4FBA-8DE1-C4B08009DF0D}"/>
</file>

<file path=customXml/itemProps5.xml><?xml version="1.0" encoding="utf-8"?>
<ds:datastoreItem xmlns:ds="http://schemas.openxmlformats.org/officeDocument/2006/customXml" ds:itemID="{072CF3AE-BA3A-4389-8CEB-42E03ED578A8}"/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12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LNeilsen1996@outlook.com</cp:lastModifiedBy>
  <cp:revision>5</cp:revision>
  <cp:lastPrinted>2022-12-28T01:41:00Z</cp:lastPrinted>
  <dcterms:created xsi:type="dcterms:W3CDTF">2023-01-06T08:54:00Z</dcterms:created>
  <dcterms:modified xsi:type="dcterms:W3CDTF">2023-01-07T06:29:00Z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0x0101003A0D041D4E14A04297B0E8704428CE7E</vt:lpwstr>
  </property>
</Properties>
</file>