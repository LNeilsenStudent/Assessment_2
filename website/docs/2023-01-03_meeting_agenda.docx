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D6E" w14:textId="03D48054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83AE73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3213D5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D81F67D" w14:textId="26121413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C85E8A4" w14:textId="61636CCE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3A9B0E2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6258B" w14:textId="26D307AD" w:rsidR="00D077E9" w:rsidRPr="002C6C9A" w:rsidRDefault="00530BAF" w:rsidP="00D077E9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08DA4434" wp14:editId="387735E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5BE7A8" w14:textId="7E696161" w:rsidR="00530BAF" w:rsidRPr="002C6C9A" w:rsidRDefault="007C6818" w:rsidP="00530BAF">
                                  <w:pPr>
                                    <w:pStyle w:val="Title"/>
                                  </w:pPr>
                                  <w:r>
                                    <w:t>Agenda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8DA44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lGQIAAC0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" filled="f" stroked="f" strokeweight=".5pt">
                      <v:textbox>
                        <w:txbxContent>
                          <w:p w14:paraId="7E5BE7A8" w14:textId="7E696161" w:rsidR="00530BAF" w:rsidRPr="002C6C9A" w:rsidRDefault="007C6818" w:rsidP="00530BAF">
                            <w:pPr>
                              <w:pStyle w:val="Title"/>
                            </w:pPr>
                            <w:r>
                              <w:t>Agenda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RPr="002C6C9A" w14:paraId="2FD679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Content>
              <w:p w14:paraId="6AC70BAF" w14:textId="1D1C8417" w:rsidR="007C6818" w:rsidRPr="007C6818" w:rsidRDefault="00D077E9" w:rsidP="00D077E9">
                <w:pPr>
                  <w:rPr>
                    <w:rFonts w:ascii="Arial" w:hAnsi="Arial" w:cs="Arial"/>
                    <w:b w:val="0"/>
                    <w:caps/>
                    <w:spacing w:val="20"/>
                    <w:sz w:val="32"/>
                  </w:rPr>
                </w:pP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begin"/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instrText xml:space="preserve"> DATE  \@ "MMMM d"  \* MERGEFORMAT </w:instrText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separate"/>
                </w:r>
                <w:r w:rsidR="007C6818">
                  <w:rPr>
                    <w:rStyle w:val="SubtitleChar"/>
                    <w:rFonts w:ascii="Arial" w:hAnsi="Arial" w:cs="Arial"/>
                    <w:b w:val="0"/>
                    <w:noProof/>
                  </w:rPr>
                  <w:t xml:space="preserve">January </w:t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end"/>
                </w:r>
                <w:r w:rsidR="007A03EA">
                  <w:rPr>
                    <w:rStyle w:val="SubtitleChar"/>
                    <w:rFonts w:ascii="Arial" w:hAnsi="Arial" w:cs="Arial"/>
                    <w:b w:val="0"/>
                  </w:rPr>
                  <w:t>2</w:t>
                </w:r>
                <w:r w:rsidR="00B61E39" w:rsidRPr="002C6C9A">
                  <w:rPr>
                    <w:rStyle w:val="SubtitleChar"/>
                    <w:rFonts w:ascii="Arial" w:hAnsi="Arial" w:cs="Arial"/>
                    <w:b w:val="0"/>
                  </w:rPr>
                  <w:t>02</w:t>
                </w:r>
                <w:r w:rsidR="007C6818">
                  <w:rPr>
                    <w:rStyle w:val="SubtitleChar"/>
                    <w:rFonts w:ascii="Arial" w:hAnsi="Arial" w:cs="Arial"/>
                    <w:b w:val="0"/>
                  </w:rPr>
                  <w:t>3</w:t>
                </w:r>
              </w:p>
            </w:sdtContent>
          </w:sdt>
          <w:p w14:paraId="49EFEC6F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9464C09" wp14:editId="4DD313D2">
                      <wp:extent cx="1793875" cy="10160"/>
                      <wp:effectExtent l="19050" t="19050" r="34925" b="2794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222D28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" strokecolor="black [3215]" strokeweight="3pt">
                      <w10:anchorlock/>
                    </v:line>
                  </w:pict>
                </mc:Fallback>
              </mc:AlternateContent>
            </w:r>
          </w:p>
          <w:p w14:paraId="144E49D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A73D66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48D1446" w14:textId="2C9F5CDE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530BAF" w:rsidRPr="002C6C9A">
                  <w:rPr>
                    <w:rFonts w:ascii="Arial" w:hAnsi="Arial" w:cs="Arial"/>
                  </w:rPr>
                  <w:t xml:space="preserve">Lachlan Neilsen </w:t>
                </w:r>
              </w:sdtContent>
            </w:sdt>
          </w:p>
          <w:p w14:paraId="6200F67F" w14:textId="59FD5375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667789DE" w14:textId="12F0E5BD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3EAA4034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534F9A12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520BC8CC" w14:textId="441EF416" w:rsidR="00D077E9" w:rsidRPr="002C6C9A" w:rsidRDefault="00D077E9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27567997" w14:textId="2DA71E6A" w:rsidR="00F959C4" w:rsidRDefault="007A03EA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lastRenderedPageBreak/>
        <w:t>GitHub:</w:t>
      </w:r>
    </w:p>
    <w:p w14:paraId="3E671885" w14:textId="14246A21" w:rsidR="00AC6B29" w:rsidRPr="00AC6B29" w:rsidRDefault="00AC6B29" w:rsidP="000B590A">
      <w:pPr>
        <w:pStyle w:val="Content"/>
        <w:numPr>
          <w:ilvl w:val="0"/>
          <w:numId w:val="11"/>
        </w:numPr>
        <w:rPr>
          <w:rFonts w:ascii="Arial" w:hAnsi="Arial" w:cs="Arial"/>
          <w:bCs/>
          <w:sz w:val="40"/>
          <w:szCs w:val="32"/>
        </w:rPr>
      </w:pPr>
      <w:r>
        <w:t>How is everyone feeling about using GitHub?</w:t>
      </w:r>
    </w:p>
    <w:p w14:paraId="186EC2EC" w14:textId="0D9AED18" w:rsidR="000B590A" w:rsidRPr="007C6818" w:rsidRDefault="00AC6B29" w:rsidP="007C6818">
      <w:pPr>
        <w:pStyle w:val="Content"/>
        <w:numPr>
          <w:ilvl w:val="0"/>
          <w:numId w:val="11"/>
        </w:numPr>
        <w:rPr>
          <w:rFonts w:ascii="Arial" w:hAnsi="Arial" w:cs="Arial"/>
          <w:bCs/>
          <w:sz w:val="40"/>
          <w:szCs w:val="32"/>
        </w:rPr>
      </w:pPr>
      <w:r>
        <w:t xml:space="preserve">Ensure everyone </w:t>
      </w:r>
      <w:proofErr w:type="gramStart"/>
      <w:r>
        <w:t>is able to</w:t>
      </w:r>
      <w:proofErr w:type="gramEnd"/>
      <w:r>
        <w:t xml:space="preserve"> clone/commit/push</w:t>
      </w:r>
      <w:r w:rsidR="00656702">
        <w:br/>
      </w:r>
    </w:p>
    <w:p w14:paraId="0244B273" w14:textId="5B3842FD" w:rsidR="007A03EA" w:rsidRDefault="00656702" w:rsidP="000B590A">
      <w:pPr>
        <w:pStyle w:val="Content"/>
        <w:rPr>
          <w:rFonts w:ascii="Arial" w:hAnsi="Arial" w:cs="Arial"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Personal paragraph</w:t>
      </w:r>
      <w:r>
        <w:rPr>
          <w:rFonts w:ascii="Arial" w:hAnsi="Arial" w:cs="Arial"/>
          <w:bCs/>
          <w:sz w:val="40"/>
          <w:szCs w:val="32"/>
        </w:rPr>
        <w:t>:</w:t>
      </w:r>
    </w:p>
    <w:p w14:paraId="5403E2FB" w14:textId="1CF55E11" w:rsidR="00656702" w:rsidRPr="007C6818" w:rsidRDefault="00AC6B29" w:rsidP="007C6818">
      <w:pPr>
        <w:pStyle w:val="Content"/>
      </w:pPr>
      <w:r>
        <w:t>Everyone to upload their paragraph</w:t>
      </w:r>
    </w:p>
    <w:p w14:paraId="6D8BE4A9" w14:textId="2AD00B81" w:rsidR="00656702" w:rsidRDefault="00656702" w:rsidP="00656702">
      <w:pPr>
        <w:pStyle w:val="Content"/>
      </w:pPr>
    </w:p>
    <w:p w14:paraId="0A5611D5" w14:textId="131F151C" w:rsidR="00656702" w:rsidRDefault="007C6818" w:rsidP="00656702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A</w:t>
      </w:r>
      <w:r w:rsidR="00656702" w:rsidRPr="00656702">
        <w:rPr>
          <w:rFonts w:ascii="Arial" w:hAnsi="Arial" w:cs="Arial"/>
          <w:b w:val="0"/>
          <w:bCs/>
          <w:sz w:val="40"/>
          <w:szCs w:val="32"/>
        </w:rPr>
        <w:t>:</w:t>
      </w:r>
    </w:p>
    <w:p w14:paraId="1E3EF883" w14:textId="689B2B1A" w:rsidR="000B590A" w:rsidRDefault="007C6818" w:rsidP="00656702">
      <w:pPr>
        <w:pStyle w:val="Content"/>
      </w:pPr>
      <w:r>
        <w:t>Group discussion about Ash’s job</w:t>
      </w:r>
    </w:p>
    <w:p w14:paraId="0BA246FA" w14:textId="77777777" w:rsidR="00AC6B29" w:rsidRDefault="00AC6B29" w:rsidP="00656702">
      <w:pPr>
        <w:pStyle w:val="Content"/>
      </w:pPr>
    </w:p>
    <w:p w14:paraId="7A2D42A3" w14:textId="4C860D02" w:rsidR="00656702" w:rsidRDefault="007C6818" w:rsidP="00656702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B</w:t>
      </w:r>
      <w:r w:rsidR="00656702">
        <w:rPr>
          <w:rFonts w:ascii="Arial" w:hAnsi="Arial" w:cs="Arial"/>
          <w:b w:val="0"/>
          <w:bCs/>
          <w:sz w:val="40"/>
          <w:szCs w:val="32"/>
        </w:rPr>
        <w:t>:</w:t>
      </w:r>
    </w:p>
    <w:p w14:paraId="4BA3D20A" w14:textId="33117379" w:rsidR="007C6818" w:rsidRDefault="007C6818" w:rsidP="007C6818">
      <w:pPr>
        <w:pStyle w:val="Content"/>
      </w:pPr>
      <w:r>
        <w:t xml:space="preserve">Group discussion about </w:t>
      </w:r>
      <w:r>
        <w:t>Chris</w:t>
      </w:r>
      <w:r>
        <w:t>’s job</w:t>
      </w:r>
    </w:p>
    <w:p w14:paraId="2AF40A47" w14:textId="6F3B0E8C" w:rsidR="00656702" w:rsidRDefault="00656702" w:rsidP="00656702">
      <w:pPr>
        <w:pStyle w:val="Content"/>
      </w:pPr>
    </w:p>
    <w:p w14:paraId="5755308B" w14:textId="4A30DDA3" w:rsidR="007C6818" w:rsidRDefault="007C6818" w:rsidP="007C6818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 xml:space="preserve">Job </w:t>
      </w:r>
      <w:r>
        <w:rPr>
          <w:rFonts w:ascii="Arial" w:hAnsi="Arial" w:cs="Arial"/>
          <w:b w:val="0"/>
          <w:bCs/>
          <w:sz w:val="40"/>
          <w:szCs w:val="32"/>
        </w:rPr>
        <w:t>C</w:t>
      </w:r>
      <w:r>
        <w:rPr>
          <w:rFonts w:ascii="Arial" w:hAnsi="Arial" w:cs="Arial"/>
          <w:b w:val="0"/>
          <w:bCs/>
          <w:sz w:val="40"/>
          <w:szCs w:val="32"/>
        </w:rPr>
        <w:t>:</w:t>
      </w:r>
    </w:p>
    <w:p w14:paraId="7A3427FF" w14:textId="74544249" w:rsidR="007C6818" w:rsidRDefault="007C6818" w:rsidP="007C6818">
      <w:pPr>
        <w:pStyle w:val="Content"/>
      </w:pPr>
      <w:r>
        <w:t xml:space="preserve">Group discussion about </w:t>
      </w:r>
      <w:r>
        <w:t>Glenn</w:t>
      </w:r>
      <w:r>
        <w:t>’s job</w:t>
      </w:r>
    </w:p>
    <w:p w14:paraId="7A669423" w14:textId="52179B0E" w:rsidR="00EA399A" w:rsidRDefault="00EA399A" w:rsidP="007C6818"/>
    <w:p w14:paraId="30E0777C" w14:textId="37D52D4F" w:rsidR="007C6818" w:rsidRDefault="007C6818" w:rsidP="007C6818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 xml:space="preserve">Job </w:t>
      </w:r>
      <w:r>
        <w:rPr>
          <w:rFonts w:ascii="Arial" w:hAnsi="Arial" w:cs="Arial"/>
          <w:b w:val="0"/>
          <w:bCs/>
          <w:sz w:val="40"/>
          <w:szCs w:val="32"/>
        </w:rPr>
        <w:t>D</w:t>
      </w:r>
      <w:r>
        <w:rPr>
          <w:rFonts w:ascii="Arial" w:hAnsi="Arial" w:cs="Arial"/>
          <w:b w:val="0"/>
          <w:bCs/>
          <w:sz w:val="40"/>
          <w:szCs w:val="32"/>
        </w:rPr>
        <w:t>:</w:t>
      </w:r>
    </w:p>
    <w:p w14:paraId="2E548FF6" w14:textId="646A5D9E" w:rsidR="007C6818" w:rsidRDefault="007C6818" w:rsidP="007C6818">
      <w:pPr>
        <w:pStyle w:val="Content"/>
      </w:pPr>
      <w:r>
        <w:t xml:space="preserve">Group discussion about </w:t>
      </w:r>
      <w:r>
        <w:t>Lachie</w:t>
      </w:r>
      <w:r>
        <w:t>’s job</w:t>
      </w:r>
    </w:p>
    <w:p w14:paraId="67C490F6" w14:textId="7AFA0A80" w:rsidR="007C6818" w:rsidRDefault="007C6818" w:rsidP="007C6818">
      <w:pPr>
        <w:pStyle w:val="Content"/>
      </w:pPr>
    </w:p>
    <w:p w14:paraId="18AC5BFD" w14:textId="4ADC1498" w:rsidR="007C6818" w:rsidRDefault="007C6818" w:rsidP="007C6818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 xml:space="preserve">Job </w:t>
      </w:r>
      <w:r>
        <w:rPr>
          <w:rFonts w:ascii="Arial" w:hAnsi="Arial" w:cs="Arial"/>
          <w:b w:val="0"/>
          <w:bCs/>
          <w:sz w:val="40"/>
          <w:szCs w:val="32"/>
        </w:rPr>
        <w:t>E &amp; F</w:t>
      </w:r>
      <w:r>
        <w:rPr>
          <w:rFonts w:ascii="Arial" w:hAnsi="Arial" w:cs="Arial"/>
          <w:b w:val="0"/>
          <w:bCs/>
          <w:sz w:val="40"/>
          <w:szCs w:val="32"/>
        </w:rPr>
        <w:t>:</w:t>
      </w:r>
    </w:p>
    <w:p w14:paraId="2751AD5D" w14:textId="30114F22" w:rsidR="007C6818" w:rsidRDefault="007C6818" w:rsidP="007C6818">
      <w:pPr>
        <w:pStyle w:val="Content"/>
      </w:pPr>
      <w:r>
        <w:t xml:space="preserve">Group discussion about </w:t>
      </w:r>
      <w:r>
        <w:t>Ida &amp; Alex’s</w:t>
      </w:r>
      <w:r>
        <w:t xml:space="preserve"> job</w:t>
      </w:r>
    </w:p>
    <w:p w14:paraId="2315A15F" w14:textId="0FDC8112" w:rsidR="007C6818" w:rsidRDefault="007C6818" w:rsidP="007C6818">
      <w:pPr>
        <w:pStyle w:val="Content"/>
      </w:pPr>
    </w:p>
    <w:p w14:paraId="195054ED" w14:textId="05B6301F" w:rsidR="007C6818" w:rsidRDefault="007C6818" w:rsidP="007C6818">
      <w:pPr>
        <w:rPr>
          <w:rFonts w:ascii="Arial" w:hAnsi="Arial" w:cs="Arial"/>
          <w:b w:val="0"/>
          <w:bCs/>
          <w:sz w:val="40"/>
          <w:szCs w:val="32"/>
        </w:rPr>
      </w:pPr>
      <w:r w:rsidRPr="007C6818">
        <w:rPr>
          <w:rFonts w:ascii="Arial" w:hAnsi="Arial" w:cs="Arial"/>
          <w:b w:val="0"/>
          <w:bCs/>
          <w:sz w:val="40"/>
          <w:szCs w:val="32"/>
        </w:rPr>
        <w:t>Trello functionality:</w:t>
      </w:r>
    </w:p>
    <w:p w14:paraId="3960D733" w14:textId="6F7CF4A4" w:rsidR="007C6818" w:rsidRPr="007C6818" w:rsidRDefault="007C6818" w:rsidP="007C6818">
      <w:pPr>
        <w:pStyle w:val="Content"/>
      </w:pPr>
      <w:r>
        <w:t>Is it working as expected for everyone?</w:t>
      </w:r>
    </w:p>
    <w:p w14:paraId="6571C83C" w14:textId="1083504D" w:rsidR="007C6818" w:rsidRDefault="007C6818" w:rsidP="007C6818">
      <w:pPr>
        <w:pStyle w:val="Content"/>
      </w:pPr>
    </w:p>
    <w:p w14:paraId="6EA451BB" w14:textId="77777777" w:rsidR="007C6818" w:rsidRPr="00EA399A" w:rsidRDefault="007C6818" w:rsidP="007C6818"/>
    <w:sectPr w:rsidR="007C6818" w:rsidRPr="00EA399A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CCC95" w14:textId="77777777" w:rsidR="00C476D5" w:rsidRDefault="00C476D5">
      <w:r>
        <w:separator/>
      </w:r>
    </w:p>
    <w:p w14:paraId="113143E7" w14:textId="77777777" w:rsidR="00C476D5" w:rsidRDefault="00C476D5"/>
  </w:endnote>
  <w:endnote w:type="continuationSeparator" w:id="0">
    <w:p w14:paraId="5CE43773" w14:textId="77777777" w:rsidR="00C476D5" w:rsidRDefault="00C476D5">
      <w:r>
        <w:continuationSeparator/>
      </w:r>
    </w:p>
    <w:p w14:paraId="3A300D05" w14:textId="77777777" w:rsidR="00C476D5" w:rsidRDefault="00C476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C91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78C0432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C6227" w14:textId="77777777" w:rsidR="00C476D5" w:rsidRDefault="00C476D5">
      <w:r>
        <w:separator/>
      </w:r>
    </w:p>
    <w:p w14:paraId="159E3C20" w14:textId="77777777" w:rsidR="00C476D5" w:rsidRDefault="00C476D5"/>
  </w:footnote>
  <w:footnote w:type="continuationSeparator" w:id="0">
    <w:p w14:paraId="1A6A03A0" w14:textId="77777777" w:rsidR="00C476D5" w:rsidRDefault="00C476D5">
      <w:r>
        <w:continuationSeparator/>
      </w:r>
    </w:p>
    <w:p w14:paraId="7019DCBA" w14:textId="77777777" w:rsidR="00C476D5" w:rsidRDefault="00C476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006C3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65DF20F6" w14:textId="77777777" w:rsidR="00D077E9" w:rsidRDefault="00D077E9">
          <w:pPr>
            <w:pStyle w:val="Header"/>
          </w:pPr>
        </w:p>
      </w:tc>
    </w:tr>
  </w:tbl>
  <w:p w14:paraId="774339B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7748832">
    <w:abstractNumId w:val="10"/>
  </w:num>
  <w:num w:numId="2" w16cid:durableId="878123830">
    <w:abstractNumId w:val="4"/>
  </w:num>
  <w:num w:numId="3" w16cid:durableId="285044597">
    <w:abstractNumId w:val="9"/>
  </w:num>
  <w:num w:numId="4" w16cid:durableId="1217005966">
    <w:abstractNumId w:val="1"/>
  </w:num>
  <w:num w:numId="5" w16cid:durableId="2129161823">
    <w:abstractNumId w:val="0"/>
  </w:num>
  <w:num w:numId="6" w16cid:durableId="1516649146">
    <w:abstractNumId w:val="7"/>
  </w:num>
  <w:num w:numId="7" w16cid:durableId="960921337">
    <w:abstractNumId w:val="3"/>
  </w:num>
  <w:num w:numId="8" w16cid:durableId="437873469">
    <w:abstractNumId w:val="6"/>
  </w:num>
  <w:num w:numId="9" w16cid:durableId="102236574">
    <w:abstractNumId w:val="2"/>
  </w:num>
  <w:num w:numId="10" w16cid:durableId="982587488">
    <w:abstractNumId w:val="5"/>
  </w:num>
  <w:num w:numId="11" w16cid:durableId="1894736452">
    <w:abstractNumId w:val="8"/>
  </w:num>
  <w:num w:numId="12" w16cid:durableId="673110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50324"/>
    <w:rsid w:val="0005727E"/>
    <w:rsid w:val="000A0150"/>
    <w:rsid w:val="000B590A"/>
    <w:rsid w:val="000E63C9"/>
    <w:rsid w:val="00130E9D"/>
    <w:rsid w:val="00142E75"/>
    <w:rsid w:val="00150A6D"/>
    <w:rsid w:val="00185B35"/>
    <w:rsid w:val="00190754"/>
    <w:rsid w:val="001F2BC8"/>
    <w:rsid w:val="001F5F6B"/>
    <w:rsid w:val="002121E2"/>
    <w:rsid w:val="00243EBC"/>
    <w:rsid w:val="00246A35"/>
    <w:rsid w:val="00251B8C"/>
    <w:rsid w:val="00284348"/>
    <w:rsid w:val="002C6113"/>
    <w:rsid w:val="002C6C9A"/>
    <w:rsid w:val="002D11AC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C2191"/>
    <w:rsid w:val="003D3863"/>
    <w:rsid w:val="004110DE"/>
    <w:rsid w:val="0044085A"/>
    <w:rsid w:val="00486BB2"/>
    <w:rsid w:val="004A6A10"/>
    <w:rsid w:val="004B21A5"/>
    <w:rsid w:val="004D0AB5"/>
    <w:rsid w:val="005037F0"/>
    <w:rsid w:val="00516A86"/>
    <w:rsid w:val="005275F6"/>
    <w:rsid w:val="00530BAF"/>
    <w:rsid w:val="00572102"/>
    <w:rsid w:val="005F1BB0"/>
    <w:rsid w:val="00656702"/>
    <w:rsid w:val="00656C4D"/>
    <w:rsid w:val="006E5716"/>
    <w:rsid w:val="006F4730"/>
    <w:rsid w:val="007302B3"/>
    <w:rsid w:val="00730733"/>
    <w:rsid w:val="00730E3A"/>
    <w:rsid w:val="00736AAF"/>
    <w:rsid w:val="00765B2A"/>
    <w:rsid w:val="00782BFC"/>
    <w:rsid w:val="00783A34"/>
    <w:rsid w:val="007A03EA"/>
    <w:rsid w:val="007C6818"/>
    <w:rsid w:val="007C6B52"/>
    <w:rsid w:val="007D16C5"/>
    <w:rsid w:val="007D7006"/>
    <w:rsid w:val="00825F05"/>
    <w:rsid w:val="00846F9C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0AA"/>
    <w:rsid w:val="00A8489E"/>
    <w:rsid w:val="00A85DA3"/>
    <w:rsid w:val="00AA0B09"/>
    <w:rsid w:val="00AC29F3"/>
    <w:rsid w:val="00AC6B29"/>
    <w:rsid w:val="00AD60E1"/>
    <w:rsid w:val="00B231E5"/>
    <w:rsid w:val="00B61E39"/>
    <w:rsid w:val="00BA2FB0"/>
    <w:rsid w:val="00C02B87"/>
    <w:rsid w:val="00C10DEA"/>
    <w:rsid w:val="00C4086D"/>
    <w:rsid w:val="00C476D5"/>
    <w:rsid w:val="00CA1896"/>
    <w:rsid w:val="00CB5B28"/>
    <w:rsid w:val="00CF5371"/>
    <w:rsid w:val="00D0323A"/>
    <w:rsid w:val="00D0559F"/>
    <w:rsid w:val="00D077E9"/>
    <w:rsid w:val="00D3598B"/>
    <w:rsid w:val="00D42CB7"/>
    <w:rsid w:val="00D5413D"/>
    <w:rsid w:val="00D570A9"/>
    <w:rsid w:val="00D70D02"/>
    <w:rsid w:val="00D770C7"/>
    <w:rsid w:val="00D86945"/>
    <w:rsid w:val="00D90290"/>
    <w:rsid w:val="00DB5F96"/>
    <w:rsid w:val="00DD152F"/>
    <w:rsid w:val="00DE213F"/>
    <w:rsid w:val="00DF027C"/>
    <w:rsid w:val="00E00A32"/>
    <w:rsid w:val="00E22ACD"/>
    <w:rsid w:val="00E26793"/>
    <w:rsid w:val="00E620B0"/>
    <w:rsid w:val="00E63583"/>
    <w:rsid w:val="00E81B40"/>
    <w:rsid w:val="00EA399A"/>
    <w:rsid w:val="00EF555B"/>
    <w:rsid w:val="00F027BB"/>
    <w:rsid w:val="00F11DCF"/>
    <w:rsid w:val="00F162EA"/>
    <w:rsid w:val="00F44E0C"/>
    <w:rsid w:val="00F52D27"/>
    <w:rsid w:val="00F83527"/>
    <w:rsid w:val="00F959C4"/>
    <w:rsid w:val="00FA4949"/>
    <w:rsid w:val="00FD583F"/>
    <w:rsid w:val="00FD7488"/>
    <w:rsid w:val="00FE5793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A37B7EC6-F474-4C99-9854-8D15CDF5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18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00000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00000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292D0E"/>
    <w:rsid w:val="00463ED9"/>
    <w:rsid w:val="0071676C"/>
    <w:rsid w:val="007616D6"/>
    <w:rsid w:val="00830203"/>
    <w:rsid w:val="009E7FA5"/>
    <w:rsid w:val="00E908C2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Neilsen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6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LNeil</dc:creator>
  <cp:keywords/>
  <cp:lastModifiedBy>LNeilsen1996@outlook.com</cp:lastModifiedBy>
  <cp:revision>2</cp:revision>
  <cp:lastPrinted>2022-12-28T01:41:00Z</cp:lastPrinted>
  <dcterms:created xsi:type="dcterms:W3CDTF">2023-01-04T02:38:00Z</dcterms:created>
  <dcterms:modified xsi:type="dcterms:W3CDTF">2023-01-04T02:38:00Z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